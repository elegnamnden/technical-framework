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22C58C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2E014A6D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029104C7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107108B8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B684270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49C9B5BD" w14:textId="77777777" w:rsidR="00373161" w:rsidRPr="00F3429A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A4DFD28" w14:textId="4D2C7FAA" w:rsidR="00373161" w:rsidRPr="00F3429A" w:rsidRDefault="00551966" w:rsidP="006D39EB">
      <w:pPr>
        <w:pStyle w:val="Title"/>
        <w:jc w:val="center"/>
      </w:pPr>
      <w:r w:rsidRPr="00F3429A">
        <w:t xml:space="preserve">Öppna frågor kring eIDAS och </w:t>
      </w:r>
      <w:r w:rsidRPr="00F3429A">
        <w:br/>
        <w:t>Svensk e-legitimation</w:t>
      </w:r>
    </w:p>
    <w:p w14:paraId="7F57F985" w14:textId="5E24B258" w:rsidR="00A10E4E" w:rsidRPr="00F3429A" w:rsidRDefault="003A16FA" w:rsidP="00471134">
      <w:pPr>
        <w:spacing w:line="240" w:lineRule="auto"/>
        <w:jc w:val="center"/>
      </w:pPr>
      <w:r w:rsidRPr="00F3429A">
        <w:t>Version: 1.0</w:t>
      </w:r>
    </w:p>
    <w:p w14:paraId="6D0C59A0" w14:textId="1C7C945C" w:rsidR="00A10E4E" w:rsidRPr="00F3429A" w:rsidRDefault="003A16FA" w:rsidP="00471134">
      <w:pPr>
        <w:spacing w:line="240" w:lineRule="auto"/>
        <w:jc w:val="center"/>
      </w:pPr>
      <w:r w:rsidRPr="00F3429A">
        <w:t>2016-06-27</w:t>
      </w:r>
    </w:p>
    <w:p w14:paraId="4A8B2564" w14:textId="445C9F92" w:rsidR="00CF0292" w:rsidRPr="00F3429A" w:rsidRDefault="00954A5A" w:rsidP="00692097">
      <w:pPr>
        <w:pStyle w:val="Heading1"/>
      </w:pPr>
      <w:bookmarkStart w:id="0" w:name="_Toc229061082"/>
      <w:r w:rsidRPr="00F3429A">
        <w:br w:type="page"/>
      </w:r>
      <w:r w:rsidR="00F3429A" w:rsidRPr="00F3429A">
        <w:lastRenderedPageBreak/>
        <w:t>Väntrum</w:t>
      </w:r>
    </w:p>
    <w:p w14:paraId="542CE90D" w14:textId="4D6174F8" w:rsidR="00F3429A" w:rsidRDefault="00A83B15" w:rsidP="00A83B15">
      <w:pPr>
        <w:pStyle w:val="Heading2"/>
      </w:pPr>
      <w:r>
        <w:t>Centraliserat väntrum</w:t>
      </w:r>
      <w:r w:rsidR="00B23FAA">
        <w:t xml:space="preserve"> eller varje myndighets ansvar?</w:t>
      </w:r>
    </w:p>
    <w:p w14:paraId="52BB85A8" w14:textId="2E48580B" w:rsidR="00A83B15" w:rsidRDefault="00A83B15" w:rsidP="00A83B15">
      <w:r>
        <w:t xml:space="preserve">Ponera att en myndighet accepterar eIDAS-inloggningar, men att myndigheten </w:t>
      </w:r>
      <w:r w:rsidR="00B23FAA">
        <w:t>redan från början vet att den endast kan betjäna individer som kan presentera ett personnummer, eller samordningsnummer, i samband med inloggningen. Ska vi då</w:t>
      </w:r>
      <w:r w:rsidR="00634727">
        <w:t xml:space="preserve"> tillåta att inget intyg levereras till myndigheten i de fall då inget personnu</w:t>
      </w:r>
      <w:r w:rsidR="00634727">
        <w:t>m</w:t>
      </w:r>
      <w:r w:rsidR="00634727">
        <w:t>mer/samordningsnummer kan inkluderas i intyget? I dessa fall skulle användaren hamna i ett väntrum (egentl</w:t>
      </w:r>
      <w:r w:rsidR="00634727">
        <w:t>i</w:t>
      </w:r>
      <w:r w:rsidR="00634727">
        <w:t>gen felsida) hos den svenska eIDAS-connectorn.</w:t>
      </w:r>
    </w:p>
    <w:p w14:paraId="5658F8A9" w14:textId="77777777" w:rsidR="00634727" w:rsidRDefault="00634727" w:rsidP="00A83B15"/>
    <w:p w14:paraId="28666002" w14:textId="4FF418AA" w:rsidR="00634727" w:rsidRDefault="00634727" w:rsidP="00A83B15">
      <w:r>
        <w:t>Fördelar:</w:t>
      </w:r>
    </w:p>
    <w:p w14:paraId="7A7E0789" w14:textId="0A19D955" w:rsidR="00634727" w:rsidRDefault="00634727" w:rsidP="00634727">
      <w:pPr>
        <w:pStyle w:val="ListParagraph"/>
        <w:numPr>
          <w:ilvl w:val="0"/>
          <w:numId w:val="37"/>
        </w:numPr>
      </w:pPr>
      <w:r>
        <w:t>Enkel anslutning för myndigheter som endast kan hantera personnummer/samordningsnummer.</w:t>
      </w:r>
    </w:p>
    <w:p w14:paraId="5FB3A6FB" w14:textId="2489C4F5" w:rsidR="00634727" w:rsidRDefault="00634727" w:rsidP="00634727">
      <w:pPr>
        <w:pStyle w:val="ListParagraph"/>
        <w:numPr>
          <w:ilvl w:val="0"/>
          <w:numId w:val="37"/>
        </w:numPr>
      </w:pPr>
      <w:r>
        <w:t>Ett generellt väntrum kan tas fram där man kan beskriva t.ex. hur samordningsnummer kan erhållas.</w:t>
      </w:r>
    </w:p>
    <w:p w14:paraId="1CB345CF" w14:textId="77777777" w:rsidR="00634727" w:rsidRDefault="00634727" w:rsidP="00634727"/>
    <w:p w14:paraId="78306A4C" w14:textId="262B1952" w:rsidR="00634727" w:rsidRDefault="00634727" w:rsidP="00634727">
      <w:r>
        <w:t>Nackdelar/frågor:</w:t>
      </w:r>
    </w:p>
    <w:p w14:paraId="746ADDA4" w14:textId="4A4E0C8E" w:rsidR="00634727" w:rsidRDefault="00634727" w:rsidP="00634727">
      <w:pPr>
        <w:pStyle w:val="ListParagraph"/>
        <w:numPr>
          <w:ilvl w:val="0"/>
          <w:numId w:val="38"/>
        </w:numPr>
      </w:pPr>
      <w:r>
        <w:t>Är det verkligen OK? Bryter denna myndighet mot förordningen?</w:t>
      </w:r>
    </w:p>
    <w:p w14:paraId="1C4626DF" w14:textId="1577618D" w:rsidR="00634727" w:rsidRDefault="00103F20" w:rsidP="00634727">
      <w:pPr>
        <w:pStyle w:val="ListParagraph"/>
        <w:numPr>
          <w:ilvl w:val="0"/>
          <w:numId w:val="38"/>
        </w:numPr>
      </w:pPr>
      <w:r>
        <w:t>Det kan ju vara så att endast myndigheten ”vet” vilken</w:t>
      </w:r>
      <w:r w:rsidR="00BF6F42">
        <w:t xml:space="preserve"> information som användaren behöver ges för att ”komma vidare”.</w:t>
      </w:r>
    </w:p>
    <w:p w14:paraId="15450FAF" w14:textId="77777777" w:rsidR="00BF6F42" w:rsidRDefault="00BF6F42" w:rsidP="00BF6F42"/>
    <w:p w14:paraId="22E5FCC2" w14:textId="7F229C23" w:rsidR="00BF6F42" w:rsidRPr="00A83B15" w:rsidRDefault="00BF6F42" w:rsidP="00BF6F42">
      <w:r>
        <w:t>Kommentarer: Vi skulle kunna erbjuda möjligheten att speca att ”jag vill bara ha ett intyg om jag får perso</w:t>
      </w:r>
      <w:r>
        <w:t>n</w:t>
      </w:r>
      <w:r>
        <w:t>nummer” och kombinera detta med en speciell felkod som säger att ”</w:t>
      </w:r>
      <w:r w:rsidRPr="00BF6F42">
        <w:rPr>
          <w:lang w:val="en-GB"/>
        </w:rPr>
        <w:t>not all requested attributes could be pr</w:t>
      </w:r>
      <w:r w:rsidRPr="00BF6F42">
        <w:rPr>
          <w:lang w:val="en-GB"/>
        </w:rPr>
        <w:t>o</w:t>
      </w:r>
      <w:r w:rsidRPr="00BF6F42">
        <w:rPr>
          <w:lang w:val="en-GB"/>
        </w:rPr>
        <w:t>vided</w:t>
      </w:r>
      <w:r>
        <w:t>”. Då möjliggör vi för myndigheten att visa upp information om hur användaren ska bete sig för att kunna nyttja tjänsten samtidigt som dess SAML-integration blir mer homogen.</w:t>
      </w:r>
    </w:p>
    <w:p w14:paraId="31985197" w14:textId="36B7A852" w:rsidR="00692097" w:rsidRDefault="00692097" w:rsidP="00692097">
      <w:pPr>
        <w:pStyle w:val="Heading1"/>
      </w:pPr>
      <w:r>
        <w:t>Frågor rörande Tekniskt ramverk</w:t>
      </w:r>
    </w:p>
    <w:p w14:paraId="6B96FEBA" w14:textId="2867AA60" w:rsidR="00692097" w:rsidRDefault="00A25780" w:rsidP="0063658D">
      <w:pPr>
        <w:pStyle w:val="Heading2"/>
      </w:pPr>
      <w:r>
        <w:t>Mappningar mellan tillitsnivåer</w:t>
      </w:r>
    </w:p>
    <w:p w14:paraId="30DA596C" w14:textId="2A5A6AA4" w:rsidR="00DC20F9" w:rsidRDefault="006021F9" w:rsidP="00A25780">
      <w:r>
        <w:t>TDB</w:t>
      </w:r>
    </w:p>
    <w:p w14:paraId="2C4ED6A3" w14:textId="63C4AEB3" w:rsidR="00576D0B" w:rsidRDefault="00576D0B" w:rsidP="00576D0B">
      <w:pPr>
        <w:pStyle w:val="Heading2"/>
      </w:pPr>
      <w:r>
        <w:t>Filtrera bort eIDAS-attribut?</w:t>
      </w:r>
    </w:p>
    <w:p w14:paraId="0D278333" w14:textId="05BD0EF0" w:rsidR="006021F9" w:rsidRPr="006021F9" w:rsidRDefault="006021F9" w:rsidP="006021F9">
      <w:r>
        <w:t>I princip räcker det med ProvisionalId (+ quality), samt namn och födelsedatum, och ev. personnu</w:t>
      </w:r>
      <w:r>
        <w:t>m</w:t>
      </w:r>
      <w:r>
        <w:t>mer/samordningsnummer, för en my</w:t>
      </w:r>
      <w:r>
        <w:t>n</w:t>
      </w:r>
      <w:r>
        <w:t>dighet. Hur ställer vi oss att skicka med alla eIDAS-attribut också? Måste vi det? Kan en myndighet välja att bara få ”minimum set”, eller måste vi skicka på dem allt?</w:t>
      </w:r>
      <w:bookmarkStart w:id="1" w:name="_GoBack"/>
      <w:bookmarkEnd w:id="1"/>
    </w:p>
    <w:bookmarkEnd w:id="0"/>
    <w:p w14:paraId="652D52E2" w14:textId="7B0E31F6" w:rsidR="000260FF" w:rsidRPr="008357DB" w:rsidRDefault="000260FF" w:rsidP="008357DB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</w:p>
    <w:sectPr w:rsidR="000260FF" w:rsidRPr="008357DB" w:rsidSect="003A47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87AF" w14:textId="77777777" w:rsidR="006C2760" w:rsidRDefault="006C2760">
      <w:pPr>
        <w:spacing w:line="240" w:lineRule="auto"/>
      </w:pPr>
      <w:r>
        <w:separator/>
      </w:r>
    </w:p>
  </w:endnote>
  <w:endnote w:type="continuationSeparator" w:id="0">
    <w:p w14:paraId="7F788456" w14:textId="77777777" w:rsidR="006C2760" w:rsidRDefault="006C2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CFF5C" w14:textId="77777777" w:rsidR="006C2760" w:rsidRDefault="006C27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6C2760" w:rsidRPr="00C912BA" w14:paraId="75770F17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5698B73C" w14:textId="77777777" w:rsidR="006C2760" w:rsidRPr="008C3B2B" w:rsidRDefault="006C2760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2" w:name="www"/>
          <w:r w:rsidRPr="008C3B2B">
            <w:rPr>
              <w:bCs/>
              <w:sz w:val="16"/>
              <w:lang w:val="sv-SE"/>
            </w:rPr>
            <w:t>www.elegnamnden.se</w:t>
          </w:r>
          <w:bookmarkEnd w:id="2"/>
        </w:p>
      </w:tc>
      <w:tc>
        <w:tcPr>
          <w:tcW w:w="2347" w:type="dxa"/>
          <w:tcBorders>
            <w:bottom w:val="single" w:sz="4" w:space="0" w:color="auto"/>
          </w:tcBorders>
        </w:tcPr>
        <w:p w14:paraId="3BBA4F0A" w14:textId="77777777" w:rsidR="006C2760" w:rsidRPr="008C3B2B" w:rsidRDefault="006C2760" w:rsidP="00F27527">
          <w:pPr>
            <w:pStyle w:val="Ledtext"/>
            <w:rPr>
              <w:sz w:val="16"/>
              <w:lang w:val="sv-SE"/>
            </w:rPr>
          </w:pPr>
        </w:p>
      </w:tc>
    </w:tr>
    <w:tr w:rsidR="006C2760" w:rsidRPr="00C912BA" w14:paraId="2335FD0B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738AEB1A" w14:textId="77777777" w:rsidR="006C2760" w:rsidRPr="008C3B2B" w:rsidRDefault="006C2760" w:rsidP="00F27527">
          <w:pPr>
            <w:pStyle w:val="Ledtext"/>
            <w:rPr>
              <w:lang w:val="sv-SE"/>
            </w:rPr>
          </w:pPr>
          <w:bookmarkStart w:id="3" w:name="PostadressLed"/>
          <w:r w:rsidRPr="008C3B2B">
            <w:rPr>
              <w:lang w:val="sv-SE"/>
            </w:rPr>
            <w:t>Postadress</w:t>
          </w:r>
          <w:bookmarkEnd w:id="3"/>
        </w:p>
      </w:tc>
      <w:tc>
        <w:tcPr>
          <w:tcW w:w="1620" w:type="dxa"/>
          <w:tcBorders>
            <w:top w:val="single" w:sz="4" w:space="0" w:color="auto"/>
          </w:tcBorders>
        </w:tcPr>
        <w:p w14:paraId="336A2721" w14:textId="77777777" w:rsidR="006C2760" w:rsidRPr="008C3B2B" w:rsidRDefault="006C2760" w:rsidP="00F27527">
          <w:pPr>
            <w:pStyle w:val="Ledtext"/>
            <w:ind w:left="-63"/>
            <w:rPr>
              <w:lang w:val="sv-SE"/>
            </w:rPr>
          </w:pPr>
          <w:r w:rsidRPr="008C3B2B"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0A6BD902" w14:textId="77777777" w:rsidR="006C2760" w:rsidRPr="008C3B2B" w:rsidRDefault="006C2760" w:rsidP="00F27527">
          <w:pPr>
            <w:pStyle w:val="Ledtext"/>
            <w:rPr>
              <w:lang w:val="sv-SE"/>
            </w:rPr>
          </w:pPr>
          <w:bookmarkStart w:id="4" w:name="TelefonVaxelLed"/>
          <w:r w:rsidRPr="008C3B2B">
            <w:rPr>
              <w:lang w:val="sv-SE"/>
            </w:rPr>
            <w:t>Telefon växel</w:t>
          </w:r>
          <w:bookmarkEnd w:id="4"/>
        </w:p>
      </w:tc>
      <w:tc>
        <w:tcPr>
          <w:tcW w:w="1800" w:type="dxa"/>
          <w:tcBorders>
            <w:top w:val="single" w:sz="4" w:space="0" w:color="auto"/>
          </w:tcBorders>
        </w:tcPr>
        <w:p w14:paraId="6670E828" w14:textId="77777777" w:rsidR="006C2760" w:rsidRPr="008C3B2B" w:rsidRDefault="006C2760" w:rsidP="00F27527">
          <w:pPr>
            <w:pStyle w:val="Ledtext"/>
            <w:rPr>
              <w:lang w:val="sv-SE"/>
            </w:rPr>
          </w:pPr>
          <w:bookmarkStart w:id="5" w:name="TelefonVaxelUtlLedtext"/>
          <w:bookmarkEnd w:id="5"/>
        </w:p>
      </w:tc>
      <w:tc>
        <w:tcPr>
          <w:tcW w:w="2347" w:type="dxa"/>
          <w:tcBorders>
            <w:top w:val="single" w:sz="4" w:space="0" w:color="auto"/>
          </w:tcBorders>
        </w:tcPr>
        <w:p w14:paraId="14873CD9" w14:textId="77777777" w:rsidR="006C2760" w:rsidRPr="008C3B2B" w:rsidRDefault="006C2760" w:rsidP="00F27527">
          <w:pPr>
            <w:pStyle w:val="Ledtext"/>
            <w:rPr>
              <w:lang w:val="sv-SE"/>
            </w:rPr>
          </w:pPr>
          <w:bookmarkStart w:id="6" w:name="EpostLed"/>
          <w:r w:rsidRPr="008C3B2B">
            <w:rPr>
              <w:lang w:val="sv-SE"/>
            </w:rPr>
            <w:t>E-postadress</w:t>
          </w:r>
          <w:bookmarkEnd w:id="6"/>
        </w:p>
      </w:tc>
    </w:tr>
    <w:tr w:rsidR="006C2760" w:rsidRPr="00C912BA" w14:paraId="0DC7D4FB" w14:textId="77777777" w:rsidTr="00D74D00">
      <w:tc>
        <w:tcPr>
          <w:tcW w:w="1988" w:type="dxa"/>
        </w:tcPr>
        <w:p w14:paraId="693948EA" w14:textId="77777777" w:rsidR="006C2760" w:rsidRPr="008C3B2B" w:rsidRDefault="006C2760" w:rsidP="00F27527">
          <w:pPr>
            <w:pStyle w:val="Ledtext"/>
            <w:rPr>
              <w:bCs/>
              <w:lang w:val="sv-SE"/>
            </w:rPr>
          </w:pPr>
          <w:bookmarkStart w:id="7" w:name="Postadress"/>
          <w:r w:rsidRPr="008C3B2B">
            <w:rPr>
              <w:bCs/>
              <w:lang w:val="sv-SE"/>
            </w:rPr>
            <w:t xml:space="preserve">171 94  SOLNA </w:t>
          </w:r>
          <w:bookmarkEnd w:id="7"/>
        </w:p>
      </w:tc>
      <w:tc>
        <w:tcPr>
          <w:tcW w:w="1620" w:type="dxa"/>
        </w:tcPr>
        <w:p w14:paraId="55AF2281" w14:textId="77777777" w:rsidR="006C2760" w:rsidRPr="008C3B2B" w:rsidRDefault="006C2760" w:rsidP="00F27527">
          <w:pPr>
            <w:pStyle w:val="Ledtext"/>
            <w:ind w:left="-57"/>
            <w:rPr>
              <w:bCs/>
              <w:lang w:val="sv-SE"/>
            </w:rPr>
          </w:pPr>
          <w:r w:rsidRPr="008C3B2B">
            <w:rPr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3ACBA57A" w14:textId="77777777" w:rsidR="006C2760" w:rsidRPr="008C3B2B" w:rsidRDefault="006C2760" w:rsidP="00F27527">
          <w:pPr>
            <w:pStyle w:val="Ledtext"/>
            <w:rPr>
              <w:bCs/>
              <w:lang w:val="sv-SE"/>
            </w:rPr>
          </w:pPr>
          <w:bookmarkStart w:id="8" w:name="TelefonVaxel"/>
          <w:r w:rsidRPr="008C3B2B">
            <w:rPr>
              <w:bCs/>
              <w:lang w:val="sv-SE"/>
            </w:rPr>
            <w:t xml:space="preserve">010-574 21 00 </w:t>
          </w:r>
          <w:bookmarkEnd w:id="8"/>
          <w:r w:rsidRPr="008C3B2B">
            <w:rPr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31980167" w14:textId="77777777" w:rsidR="006C2760" w:rsidRPr="008C3B2B" w:rsidRDefault="006C2760" w:rsidP="00F27527">
          <w:pPr>
            <w:pStyle w:val="Ledtext"/>
            <w:rPr>
              <w:bCs/>
              <w:lang w:val="sv-SE"/>
            </w:rPr>
          </w:pPr>
          <w:bookmarkStart w:id="9" w:name="TelefonVaxelUtl"/>
          <w:bookmarkEnd w:id="9"/>
        </w:p>
      </w:tc>
      <w:tc>
        <w:tcPr>
          <w:tcW w:w="2347" w:type="dxa"/>
        </w:tcPr>
        <w:p w14:paraId="2F7A9C38" w14:textId="77777777" w:rsidR="006C2760" w:rsidRPr="008C3B2B" w:rsidRDefault="006C2760" w:rsidP="00F27527">
          <w:pPr>
            <w:pStyle w:val="Ledtext"/>
            <w:rPr>
              <w:bCs/>
              <w:lang w:val="sv-SE"/>
            </w:rPr>
          </w:pPr>
          <w:bookmarkStart w:id="10" w:name="EmailFot"/>
          <w:r w:rsidRPr="008C3B2B">
            <w:rPr>
              <w:bCs/>
              <w:lang w:val="sv-SE"/>
            </w:rPr>
            <w:t>kansliet@elegnamnden.se</w:t>
          </w:r>
          <w:bookmarkEnd w:id="10"/>
        </w:p>
      </w:tc>
    </w:tr>
  </w:tbl>
  <w:p w14:paraId="46426358" w14:textId="77777777" w:rsidR="006C2760" w:rsidRDefault="006C2760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6021F9">
      <w:rPr>
        <w:noProof/>
        <w:color w:val="808080"/>
        <w:sz w:val="16"/>
      </w:rPr>
      <w:t>2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6021F9">
      <w:rPr>
        <w:noProof/>
        <w:color w:val="808080"/>
        <w:sz w:val="16"/>
      </w:rPr>
      <w:t>2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CA79" w14:textId="77777777" w:rsidR="006C2760" w:rsidRDefault="006C27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430DD" w14:textId="77777777" w:rsidR="006C2760" w:rsidRDefault="006C2760">
      <w:pPr>
        <w:spacing w:line="240" w:lineRule="auto"/>
      </w:pPr>
      <w:r>
        <w:separator/>
      </w:r>
    </w:p>
  </w:footnote>
  <w:footnote w:type="continuationSeparator" w:id="0">
    <w:p w14:paraId="0AB2E1DD" w14:textId="77777777" w:rsidR="006C2760" w:rsidRDefault="006C2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3C361" w14:textId="072832A4" w:rsidR="006C2760" w:rsidRDefault="006C27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D2B87" w14:textId="7548DBE1" w:rsidR="006C2760" w:rsidRPr="00AD5BD7" w:rsidRDefault="006C2760" w:rsidP="00AD5BD7">
    <w:pPr>
      <w:spacing w:line="240" w:lineRule="auto"/>
      <w:rPr>
        <w:rFonts w:ascii="SKVKFMSYMB" w:hAnsi="SKVKFMSYMB"/>
        <w:noProof/>
        <w:sz w:val="64"/>
        <w:szCs w:val="64"/>
        <w:lang w:eastAsia="sv-SE"/>
      </w:rPr>
    </w:pPr>
    <w:r w:rsidRPr="00F01D93"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6C54439C" wp14:editId="0A009749">
          <wp:extent cx="864000" cy="864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log_cmyk_transp_n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86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D5BD7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</w:p>
  <w:p w14:paraId="5B8BBE72" w14:textId="77777777" w:rsidR="006C2760" w:rsidRDefault="006C2760">
    <w:pPr>
      <w:rPr>
        <w:rFonts w:eastAsia="Times New Roman" w:cs="Arial"/>
        <w:color w:val="808080"/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AD492" w14:textId="2C2B6045" w:rsidR="006C2760" w:rsidRDefault="006C27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9A9C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CD61B85"/>
    <w:multiLevelType w:val="hybridMultilevel"/>
    <w:tmpl w:val="FE20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93249"/>
    <w:multiLevelType w:val="hybridMultilevel"/>
    <w:tmpl w:val="920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4D6E57"/>
    <w:multiLevelType w:val="hybridMultilevel"/>
    <w:tmpl w:val="0D4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9C7457B"/>
    <w:multiLevelType w:val="hybridMultilevel"/>
    <w:tmpl w:val="7FE6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73F4F"/>
    <w:multiLevelType w:val="hybridMultilevel"/>
    <w:tmpl w:val="E4E6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20488"/>
    <w:multiLevelType w:val="hybridMultilevel"/>
    <w:tmpl w:val="1A2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F2C65"/>
    <w:multiLevelType w:val="hybridMultilevel"/>
    <w:tmpl w:val="91CE32C0"/>
    <w:lvl w:ilvl="0" w:tplc="A698A4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54102839"/>
    <w:multiLevelType w:val="hybridMultilevel"/>
    <w:tmpl w:val="73B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B25B6"/>
    <w:multiLevelType w:val="hybridMultilevel"/>
    <w:tmpl w:val="149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2102A"/>
    <w:multiLevelType w:val="hybridMultilevel"/>
    <w:tmpl w:val="99D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8B1982"/>
    <w:multiLevelType w:val="hybridMultilevel"/>
    <w:tmpl w:val="AC1C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2011C"/>
    <w:multiLevelType w:val="hybridMultilevel"/>
    <w:tmpl w:val="9754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DF2D96"/>
    <w:multiLevelType w:val="multilevel"/>
    <w:tmpl w:val="735270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8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5"/>
  </w:num>
  <w:num w:numId="4">
    <w:abstractNumId w:val="7"/>
  </w:num>
  <w:num w:numId="5">
    <w:abstractNumId w:val="10"/>
  </w:num>
  <w:num w:numId="6">
    <w:abstractNumId w:val="14"/>
  </w:num>
  <w:num w:numId="7">
    <w:abstractNumId w:val="35"/>
  </w:num>
  <w:num w:numId="8">
    <w:abstractNumId w:val="36"/>
  </w:num>
  <w:num w:numId="9">
    <w:abstractNumId w:val="8"/>
  </w:num>
  <w:num w:numId="10">
    <w:abstractNumId w:val="38"/>
  </w:num>
  <w:num w:numId="11">
    <w:abstractNumId w:val="15"/>
  </w:num>
  <w:num w:numId="12">
    <w:abstractNumId w:val="34"/>
  </w:num>
  <w:num w:numId="13">
    <w:abstractNumId w:val="32"/>
  </w:num>
  <w:num w:numId="14">
    <w:abstractNumId w:val="11"/>
  </w:num>
  <w:num w:numId="15">
    <w:abstractNumId w:val="9"/>
  </w:num>
  <w:num w:numId="16">
    <w:abstractNumId w:val="23"/>
  </w:num>
  <w:num w:numId="17">
    <w:abstractNumId w:val="33"/>
  </w:num>
  <w:num w:numId="18">
    <w:abstractNumId w:val="28"/>
  </w:num>
  <w:num w:numId="19">
    <w:abstractNumId w:val="13"/>
  </w:num>
  <w:num w:numId="20">
    <w:abstractNumId w:val="26"/>
  </w:num>
  <w:num w:numId="21">
    <w:abstractNumId w:val="18"/>
  </w:num>
  <w:num w:numId="22">
    <w:abstractNumId w:val="12"/>
  </w:num>
  <w:num w:numId="23">
    <w:abstractNumId w:val="21"/>
  </w:num>
  <w:num w:numId="24">
    <w:abstractNumId w:val="3"/>
  </w:num>
  <w:num w:numId="25">
    <w:abstractNumId w:val="4"/>
  </w:num>
  <w:num w:numId="26">
    <w:abstractNumId w:val="22"/>
  </w:num>
  <w:num w:numId="27">
    <w:abstractNumId w:val="1"/>
  </w:num>
  <w:num w:numId="28">
    <w:abstractNumId w:val="20"/>
  </w:num>
  <w:num w:numId="29">
    <w:abstractNumId w:val="0"/>
  </w:num>
  <w:num w:numId="30">
    <w:abstractNumId w:val="24"/>
  </w:num>
  <w:num w:numId="31">
    <w:abstractNumId w:val="19"/>
  </w:num>
  <w:num w:numId="32">
    <w:abstractNumId w:val="27"/>
  </w:num>
  <w:num w:numId="33">
    <w:abstractNumId w:val="6"/>
  </w:num>
  <w:num w:numId="34">
    <w:abstractNumId w:val="31"/>
  </w:num>
  <w:num w:numId="35">
    <w:abstractNumId w:val="16"/>
  </w:num>
  <w:num w:numId="36">
    <w:abstractNumId w:val="30"/>
  </w:num>
  <w:num w:numId="37">
    <w:abstractNumId w:val="29"/>
  </w:num>
  <w:num w:numId="38">
    <w:abstractNumId w:val="17"/>
  </w:num>
  <w:num w:numId="39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8"/>
  <w:embedSystemFonts/>
  <w:attachedTemplate r:id="rId1"/>
  <w:doNotTrackMoves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252"/>
    <w:rsid w:val="0000431E"/>
    <w:rsid w:val="000044EF"/>
    <w:rsid w:val="00005C0F"/>
    <w:rsid w:val="00006B4B"/>
    <w:rsid w:val="000124AA"/>
    <w:rsid w:val="00012C80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4C7"/>
    <w:rsid w:val="00024602"/>
    <w:rsid w:val="00025B22"/>
    <w:rsid w:val="000260FF"/>
    <w:rsid w:val="00026217"/>
    <w:rsid w:val="00026A5E"/>
    <w:rsid w:val="0003046F"/>
    <w:rsid w:val="00031F53"/>
    <w:rsid w:val="00034115"/>
    <w:rsid w:val="000422C6"/>
    <w:rsid w:val="000446C8"/>
    <w:rsid w:val="000458DE"/>
    <w:rsid w:val="0004658F"/>
    <w:rsid w:val="00047AF4"/>
    <w:rsid w:val="00047CDA"/>
    <w:rsid w:val="00050932"/>
    <w:rsid w:val="00052118"/>
    <w:rsid w:val="00052565"/>
    <w:rsid w:val="0005627F"/>
    <w:rsid w:val="000563EE"/>
    <w:rsid w:val="00057444"/>
    <w:rsid w:val="00061652"/>
    <w:rsid w:val="00066A85"/>
    <w:rsid w:val="00066B91"/>
    <w:rsid w:val="000674D5"/>
    <w:rsid w:val="000679BC"/>
    <w:rsid w:val="00067F93"/>
    <w:rsid w:val="000718A7"/>
    <w:rsid w:val="00071C48"/>
    <w:rsid w:val="0007485F"/>
    <w:rsid w:val="00074A3A"/>
    <w:rsid w:val="000774E7"/>
    <w:rsid w:val="00077B25"/>
    <w:rsid w:val="000815C6"/>
    <w:rsid w:val="00081CF5"/>
    <w:rsid w:val="00083649"/>
    <w:rsid w:val="00083F02"/>
    <w:rsid w:val="00084B2C"/>
    <w:rsid w:val="00084D13"/>
    <w:rsid w:val="00085F2D"/>
    <w:rsid w:val="000879AC"/>
    <w:rsid w:val="00090192"/>
    <w:rsid w:val="00091883"/>
    <w:rsid w:val="00093AF5"/>
    <w:rsid w:val="00096211"/>
    <w:rsid w:val="000963D5"/>
    <w:rsid w:val="000A2B63"/>
    <w:rsid w:val="000A2D6B"/>
    <w:rsid w:val="000A38CC"/>
    <w:rsid w:val="000A4CC6"/>
    <w:rsid w:val="000A5158"/>
    <w:rsid w:val="000A543F"/>
    <w:rsid w:val="000B08F8"/>
    <w:rsid w:val="000B0A73"/>
    <w:rsid w:val="000B12FC"/>
    <w:rsid w:val="000B3303"/>
    <w:rsid w:val="000B3514"/>
    <w:rsid w:val="000B3D4D"/>
    <w:rsid w:val="000B65E6"/>
    <w:rsid w:val="000C0772"/>
    <w:rsid w:val="000C0EA7"/>
    <w:rsid w:val="000C16AA"/>
    <w:rsid w:val="000C189F"/>
    <w:rsid w:val="000C40FC"/>
    <w:rsid w:val="000C4C49"/>
    <w:rsid w:val="000C54EC"/>
    <w:rsid w:val="000C76F4"/>
    <w:rsid w:val="000D0405"/>
    <w:rsid w:val="000D08CE"/>
    <w:rsid w:val="000D10F0"/>
    <w:rsid w:val="000D1637"/>
    <w:rsid w:val="000D43EA"/>
    <w:rsid w:val="000D5579"/>
    <w:rsid w:val="000D5781"/>
    <w:rsid w:val="000D5E43"/>
    <w:rsid w:val="000E219A"/>
    <w:rsid w:val="000E24F6"/>
    <w:rsid w:val="000E2CCB"/>
    <w:rsid w:val="000E51AE"/>
    <w:rsid w:val="000E554D"/>
    <w:rsid w:val="000E5BA9"/>
    <w:rsid w:val="000E5D0F"/>
    <w:rsid w:val="000F010E"/>
    <w:rsid w:val="000F23E6"/>
    <w:rsid w:val="000F407D"/>
    <w:rsid w:val="000F4C3E"/>
    <w:rsid w:val="000F5EF1"/>
    <w:rsid w:val="000F6EFF"/>
    <w:rsid w:val="000F7328"/>
    <w:rsid w:val="00100724"/>
    <w:rsid w:val="001007B4"/>
    <w:rsid w:val="00103F20"/>
    <w:rsid w:val="001041FE"/>
    <w:rsid w:val="001072A8"/>
    <w:rsid w:val="00110C17"/>
    <w:rsid w:val="00111E69"/>
    <w:rsid w:val="001122C1"/>
    <w:rsid w:val="0011414C"/>
    <w:rsid w:val="00115F3F"/>
    <w:rsid w:val="0011689F"/>
    <w:rsid w:val="00125119"/>
    <w:rsid w:val="00126E1B"/>
    <w:rsid w:val="00126E5C"/>
    <w:rsid w:val="00127303"/>
    <w:rsid w:val="0012747C"/>
    <w:rsid w:val="0013043F"/>
    <w:rsid w:val="00131BCB"/>
    <w:rsid w:val="0013275F"/>
    <w:rsid w:val="0013346B"/>
    <w:rsid w:val="00135628"/>
    <w:rsid w:val="0013584D"/>
    <w:rsid w:val="001372ED"/>
    <w:rsid w:val="0014367E"/>
    <w:rsid w:val="00144EAB"/>
    <w:rsid w:val="0014584C"/>
    <w:rsid w:val="00145E97"/>
    <w:rsid w:val="00146558"/>
    <w:rsid w:val="001466B7"/>
    <w:rsid w:val="00147376"/>
    <w:rsid w:val="00147C7E"/>
    <w:rsid w:val="001516CF"/>
    <w:rsid w:val="00151938"/>
    <w:rsid w:val="00152E72"/>
    <w:rsid w:val="0015435E"/>
    <w:rsid w:val="00154CC4"/>
    <w:rsid w:val="00156B8E"/>
    <w:rsid w:val="00160EA6"/>
    <w:rsid w:val="00161403"/>
    <w:rsid w:val="00163C96"/>
    <w:rsid w:val="00164DA0"/>
    <w:rsid w:val="00165083"/>
    <w:rsid w:val="00165C6D"/>
    <w:rsid w:val="001700B6"/>
    <w:rsid w:val="001704A9"/>
    <w:rsid w:val="00170C62"/>
    <w:rsid w:val="0017176B"/>
    <w:rsid w:val="00171D96"/>
    <w:rsid w:val="00173082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03E0"/>
    <w:rsid w:val="001914E8"/>
    <w:rsid w:val="001926E9"/>
    <w:rsid w:val="00192ACF"/>
    <w:rsid w:val="001938D3"/>
    <w:rsid w:val="00194169"/>
    <w:rsid w:val="001944CB"/>
    <w:rsid w:val="00194AE1"/>
    <w:rsid w:val="001969C2"/>
    <w:rsid w:val="001A335B"/>
    <w:rsid w:val="001A3B49"/>
    <w:rsid w:val="001A409D"/>
    <w:rsid w:val="001A549D"/>
    <w:rsid w:val="001A5B2D"/>
    <w:rsid w:val="001A5DE1"/>
    <w:rsid w:val="001A6741"/>
    <w:rsid w:val="001B0C4A"/>
    <w:rsid w:val="001B10A1"/>
    <w:rsid w:val="001B1E69"/>
    <w:rsid w:val="001B4998"/>
    <w:rsid w:val="001B4EEA"/>
    <w:rsid w:val="001B5629"/>
    <w:rsid w:val="001B611F"/>
    <w:rsid w:val="001C30FD"/>
    <w:rsid w:val="001C4B5E"/>
    <w:rsid w:val="001C605C"/>
    <w:rsid w:val="001C6904"/>
    <w:rsid w:val="001D07BB"/>
    <w:rsid w:val="001D0903"/>
    <w:rsid w:val="001D0CC6"/>
    <w:rsid w:val="001D3028"/>
    <w:rsid w:val="001D3542"/>
    <w:rsid w:val="001D4483"/>
    <w:rsid w:val="001D4D6B"/>
    <w:rsid w:val="001D6C55"/>
    <w:rsid w:val="001D7050"/>
    <w:rsid w:val="001D74A2"/>
    <w:rsid w:val="001E05CC"/>
    <w:rsid w:val="001E0B16"/>
    <w:rsid w:val="001E1106"/>
    <w:rsid w:val="001E1411"/>
    <w:rsid w:val="001E2405"/>
    <w:rsid w:val="001E2BCE"/>
    <w:rsid w:val="001E4658"/>
    <w:rsid w:val="001E4F32"/>
    <w:rsid w:val="001E5645"/>
    <w:rsid w:val="001E5A93"/>
    <w:rsid w:val="001E5F48"/>
    <w:rsid w:val="001E600A"/>
    <w:rsid w:val="001E69AE"/>
    <w:rsid w:val="001F11A9"/>
    <w:rsid w:val="001F235E"/>
    <w:rsid w:val="001F3290"/>
    <w:rsid w:val="001F377B"/>
    <w:rsid w:val="001F456A"/>
    <w:rsid w:val="001F53FB"/>
    <w:rsid w:val="00201FC9"/>
    <w:rsid w:val="002032B8"/>
    <w:rsid w:val="002045C1"/>
    <w:rsid w:val="002069EF"/>
    <w:rsid w:val="002077EB"/>
    <w:rsid w:val="0021133C"/>
    <w:rsid w:val="002136D8"/>
    <w:rsid w:val="00213CDF"/>
    <w:rsid w:val="002150CE"/>
    <w:rsid w:val="00215345"/>
    <w:rsid w:val="00215361"/>
    <w:rsid w:val="0021556B"/>
    <w:rsid w:val="00217C88"/>
    <w:rsid w:val="00220569"/>
    <w:rsid w:val="00221687"/>
    <w:rsid w:val="00221F6C"/>
    <w:rsid w:val="00222764"/>
    <w:rsid w:val="0022514F"/>
    <w:rsid w:val="00227E48"/>
    <w:rsid w:val="0023059A"/>
    <w:rsid w:val="002306EE"/>
    <w:rsid w:val="00232D30"/>
    <w:rsid w:val="0023301B"/>
    <w:rsid w:val="002339F7"/>
    <w:rsid w:val="00234292"/>
    <w:rsid w:val="00234E8D"/>
    <w:rsid w:val="00236191"/>
    <w:rsid w:val="00236741"/>
    <w:rsid w:val="00236EDE"/>
    <w:rsid w:val="00242325"/>
    <w:rsid w:val="00244053"/>
    <w:rsid w:val="00244958"/>
    <w:rsid w:val="0024564F"/>
    <w:rsid w:val="00246B9F"/>
    <w:rsid w:val="00246CAE"/>
    <w:rsid w:val="00250E48"/>
    <w:rsid w:val="002513C6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B4F"/>
    <w:rsid w:val="00261FA2"/>
    <w:rsid w:val="002643E6"/>
    <w:rsid w:val="00264A8E"/>
    <w:rsid w:val="0026503C"/>
    <w:rsid w:val="002654CE"/>
    <w:rsid w:val="002711B4"/>
    <w:rsid w:val="00272DFF"/>
    <w:rsid w:val="002747C7"/>
    <w:rsid w:val="0027549D"/>
    <w:rsid w:val="00275A02"/>
    <w:rsid w:val="00275A4B"/>
    <w:rsid w:val="0027765F"/>
    <w:rsid w:val="00280A55"/>
    <w:rsid w:val="00280C76"/>
    <w:rsid w:val="00280DC3"/>
    <w:rsid w:val="00282432"/>
    <w:rsid w:val="00282DD3"/>
    <w:rsid w:val="00282F79"/>
    <w:rsid w:val="00284919"/>
    <w:rsid w:val="002853B3"/>
    <w:rsid w:val="00285834"/>
    <w:rsid w:val="00291493"/>
    <w:rsid w:val="0029179E"/>
    <w:rsid w:val="00292D92"/>
    <w:rsid w:val="00293DFA"/>
    <w:rsid w:val="002956E9"/>
    <w:rsid w:val="002A08BC"/>
    <w:rsid w:val="002A08E4"/>
    <w:rsid w:val="002A1B85"/>
    <w:rsid w:val="002A50F1"/>
    <w:rsid w:val="002A577D"/>
    <w:rsid w:val="002A5AC4"/>
    <w:rsid w:val="002A6027"/>
    <w:rsid w:val="002A60AA"/>
    <w:rsid w:val="002B0666"/>
    <w:rsid w:val="002B35A2"/>
    <w:rsid w:val="002B3724"/>
    <w:rsid w:val="002B421C"/>
    <w:rsid w:val="002B5FDD"/>
    <w:rsid w:val="002B63AC"/>
    <w:rsid w:val="002B7279"/>
    <w:rsid w:val="002B76B3"/>
    <w:rsid w:val="002C0525"/>
    <w:rsid w:val="002C089B"/>
    <w:rsid w:val="002C344E"/>
    <w:rsid w:val="002C436B"/>
    <w:rsid w:val="002C51BC"/>
    <w:rsid w:val="002C566D"/>
    <w:rsid w:val="002C7712"/>
    <w:rsid w:val="002C7D55"/>
    <w:rsid w:val="002D158F"/>
    <w:rsid w:val="002D1C21"/>
    <w:rsid w:val="002D237A"/>
    <w:rsid w:val="002D3FE2"/>
    <w:rsid w:val="002D4B01"/>
    <w:rsid w:val="002D4B05"/>
    <w:rsid w:val="002D73BD"/>
    <w:rsid w:val="002E207E"/>
    <w:rsid w:val="002E3159"/>
    <w:rsid w:val="002E36C8"/>
    <w:rsid w:val="002E58E7"/>
    <w:rsid w:val="002F0B2B"/>
    <w:rsid w:val="002F0F2D"/>
    <w:rsid w:val="002F28DA"/>
    <w:rsid w:val="002F4BA6"/>
    <w:rsid w:val="002F4C53"/>
    <w:rsid w:val="002F695F"/>
    <w:rsid w:val="002F7B7D"/>
    <w:rsid w:val="002F7D77"/>
    <w:rsid w:val="002F7F12"/>
    <w:rsid w:val="00300249"/>
    <w:rsid w:val="00300589"/>
    <w:rsid w:val="0030352C"/>
    <w:rsid w:val="003063B8"/>
    <w:rsid w:val="003072AD"/>
    <w:rsid w:val="00310BFC"/>
    <w:rsid w:val="00311A84"/>
    <w:rsid w:val="00314D0E"/>
    <w:rsid w:val="00315E84"/>
    <w:rsid w:val="00321719"/>
    <w:rsid w:val="00322281"/>
    <w:rsid w:val="00323C68"/>
    <w:rsid w:val="00324E25"/>
    <w:rsid w:val="003263EF"/>
    <w:rsid w:val="0032790D"/>
    <w:rsid w:val="00327B56"/>
    <w:rsid w:val="00331616"/>
    <w:rsid w:val="0033290A"/>
    <w:rsid w:val="00332F0B"/>
    <w:rsid w:val="003375BA"/>
    <w:rsid w:val="00337B9B"/>
    <w:rsid w:val="00342424"/>
    <w:rsid w:val="003447EF"/>
    <w:rsid w:val="00345E29"/>
    <w:rsid w:val="0035055C"/>
    <w:rsid w:val="003508B5"/>
    <w:rsid w:val="00350A37"/>
    <w:rsid w:val="003516BF"/>
    <w:rsid w:val="00351E41"/>
    <w:rsid w:val="003574A5"/>
    <w:rsid w:val="00360B51"/>
    <w:rsid w:val="0036244E"/>
    <w:rsid w:val="00362A16"/>
    <w:rsid w:val="003639E3"/>
    <w:rsid w:val="00370934"/>
    <w:rsid w:val="00373161"/>
    <w:rsid w:val="003732D2"/>
    <w:rsid w:val="003735D5"/>
    <w:rsid w:val="00374930"/>
    <w:rsid w:val="00375647"/>
    <w:rsid w:val="003764BE"/>
    <w:rsid w:val="003775DE"/>
    <w:rsid w:val="00382CFC"/>
    <w:rsid w:val="0038367D"/>
    <w:rsid w:val="00384BAB"/>
    <w:rsid w:val="00384C0C"/>
    <w:rsid w:val="00384CF4"/>
    <w:rsid w:val="0039055C"/>
    <w:rsid w:val="00392186"/>
    <w:rsid w:val="00394346"/>
    <w:rsid w:val="003950CA"/>
    <w:rsid w:val="00395513"/>
    <w:rsid w:val="0039596B"/>
    <w:rsid w:val="00395EB7"/>
    <w:rsid w:val="003A0DE7"/>
    <w:rsid w:val="003A16FA"/>
    <w:rsid w:val="003A1E71"/>
    <w:rsid w:val="003A3D31"/>
    <w:rsid w:val="003A47DD"/>
    <w:rsid w:val="003A51FF"/>
    <w:rsid w:val="003A5A77"/>
    <w:rsid w:val="003A5F3D"/>
    <w:rsid w:val="003A6400"/>
    <w:rsid w:val="003A69DB"/>
    <w:rsid w:val="003A7522"/>
    <w:rsid w:val="003B0843"/>
    <w:rsid w:val="003B1E09"/>
    <w:rsid w:val="003B2564"/>
    <w:rsid w:val="003B3679"/>
    <w:rsid w:val="003B3864"/>
    <w:rsid w:val="003B47A5"/>
    <w:rsid w:val="003B5147"/>
    <w:rsid w:val="003B6A2E"/>
    <w:rsid w:val="003C0AFD"/>
    <w:rsid w:val="003C0DE8"/>
    <w:rsid w:val="003C1D26"/>
    <w:rsid w:val="003C4F5D"/>
    <w:rsid w:val="003C69D1"/>
    <w:rsid w:val="003D04BA"/>
    <w:rsid w:val="003D3F9A"/>
    <w:rsid w:val="003D6DEF"/>
    <w:rsid w:val="003E056C"/>
    <w:rsid w:val="003E1A79"/>
    <w:rsid w:val="003E7E89"/>
    <w:rsid w:val="003F0A0C"/>
    <w:rsid w:val="003F0BA0"/>
    <w:rsid w:val="003F15CD"/>
    <w:rsid w:val="003F2F0A"/>
    <w:rsid w:val="003F5EF5"/>
    <w:rsid w:val="003F628D"/>
    <w:rsid w:val="003F6DD9"/>
    <w:rsid w:val="003F6F5C"/>
    <w:rsid w:val="003F73E8"/>
    <w:rsid w:val="00401ABF"/>
    <w:rsid w:val="00405CB9"/>
    <w:rsid w:val="00406A83"/>
    <w:rsid w:val="00411204"/>
    <w:rsid w:val="004136F9"/>
    <w:rsid w:val="00413C86"/>
    <w:rsid w:val="00416267"/>
    <w:rsid w:val="00416CA1"/>
    <w:rsid w:val="004217A2"/>
    <w:rsid w:val="00422F1A"/>
    <w:rsid w:val="00427A52"/>
    <w:rsid w:val="004321BC"/>
    <w:rsid w:val="004333BC"/>
    <w:rsid w:val="004343BC"/>
    <w:rsid w:val="00437893"/>
    <w:rsid w:val="00437AF4"/>
    <w:rsid w:val="0044083B"/>
    <w:rsid w:val="004439F2"/>
    <w:rsid w:val="00443CBA"/>
    <w:rsid w:val="004445CC"/>
    <w:rsid w:val="0044481D"/>
    <w:rsid w:val="0044543A"/>
    <w:rsid w:val="00446DCC"/>
    <w:rsid w:val="00447E44"/>
    <w:rsid w:val="0045125E"/>
    <w:rsid w:val="0045180E"/>
    <w:rsid w:val="00451FE1"/>
    <w:rsid w:val="00452E0F"/>
    <w:rsid w:val="004548FC"/>
    <w:rsid w:val="00454B4C"/>
    <w:rsid w:val="00454F50"/>
    <w:rsid w:val="00455108"/>
    <w:rsid w:val="00455EB8"/>
    <w:rsid w:val="004567E2"/>
    <w:rsid w:val="00456D97"/>
    <w:rsid w:val="00460CD2"/>
    <w:rsid w:val="00460E5D"/>
    <w:rsid w:val="00461162"/>
    <w:rsid w:val="00461F08"/>
    <w:rsid w:val="004620F3"/>
    <w:rsid w:val="00462197"/>
    <w:rsid w:val="00463C1C"/>
    <w:rsid w:val="00465563"/>
    <w:rsid w:val="00466F45"/>
    <w:rsid w:val="00467AA2"/>
    <w:rsid w:val="00471134"/>
    <w:rsid w:val="00471FAE"/>
    <w:rsid w:val="0047257A"/>
    <w:rsid w:val="00472A21"/>
    <w:rsid w:val="00472C82"/>
    <w:rsid w:val="004735E8"/>
    <w:rsid w:val="00474AD6"/>
    <w:rsid w:val="004756D5"/>
    <w:rsid w:val="004768D1"/>
    <w:rsid w:val="0047789D"/>
    <w:rsid w:val="004779DC"/>
    <w:rsid w:val="00480EDE"/>
    <w:rsid w:val="00481A6E"/>
    <w:rsid w:val="00482ECA"/>
    <w:rsid w:val="00484E08"/>
    <w:rsid w:val="00485153"/>
    <w:rsid w:val="00487EAE"/>
    <w:rsid w:val="0049093C"/>
    <w:rsid w:val="00490C73"/>
    <w:rsid w:val="004914E1"/>
    <w:rsid w:val="00493490"/>
    <w:rsid w:val="0049386A"/>
    <w:rsid w:val="004954A1"/>
    <w:rsid w:val="00495D31"/>
    <w:rsid w:val="004A207C"/>
    <w:rsid w:val="004A3650"/>
    <w:rsid w:val="004A4054"/>
    <w:rsid w:val="004A5278"/>
    <w:rsid w:val="004A59C2"/>
    <w:rsid w:val="004A5FC9"/>
    <w:rsid w:val="004A6204"/>
    <w:rsid w:val="004A7125"/>
    <w:rsid w:val="004B01AA"/>
    <w:rsid w:val="004B0B9C"/>
    <w:rsid w:val="004B2A1E"/>
    <w:rsid w:val="004B3B09"/>
    <w:rsid w:val="004B44B6"/>
    <w:rsid w:val="004B4EE7"/>
    <w:rsid w:val="004B7A58"/>
    <w:rsid w:val="004C0831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6E63"/>
    <w:rsid w:val="004D7673"/>
    <w:rsid w:val="004D7C5A"/>
    <w:rsid w:val="004E02E3"/>
    <w:rsid w:val="004E0FEF"/>
    <w:rsid w:val="004E2AD8"/>
    <w:rsid w:val="004E2E56"/>
    <w:rsid w:val="004E5143"/>
    <w:rsid w:val="004E597D"/>
    <w:rsid w:val="004E5A62"/>
    <w:rsid w:val="004E6ED9"/>
    <w:rsid w:val="004E7F9B"/>
    <w:rsid w:val="004F0337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6E1B"/>
    <w:rsid w:val="00507090"/>
    <w:rsid w:val="0050778B"/>
    <w:rsid w:val="005115F1"/>
    <w:rsid w:val="00511A6E"/>
    <w:rsid w:val="00512018"/>
    <w:rsid w:val="005124BF"/>
    <w:rsid w:val="005124CB"/>
    <w:rsid w:val="005136E7"/>
    <w:rsid w:val="005138DD"/>
    <w:rsid w:val="00513DF3"/>
    <w:rsid w:val="00514099"/>
    <w:rsid w:val="00515CEE"/>
    <w:rsid w:val="0051645F"/>
    <w:rsid w:val="00520F49"/>
    <w:rsid w:val="005235B5"/>
    <w:rsid w:val="005243DA"/>
    <w:rsid w:val="00524B5B"/>
    <w:rsid w:val="005253B8"/>
    <w:rsid w:val="005257E0"/>
    <w:rsid w:val="0052621D"/>
    <w:rsid w:val="00527020"/>
    <w:rsid w:val="00527811"/>
    <w:rsid w:val="00527972"/>
    <w:rsid w:val="00530260"/>
    <w:rsid w:val="00531D00"/>
    <w:rsid w:val="00533D96"/>
    <w:rsid w:val="00534208"/>
    <w:rsid w:val="00535FA4"/>
    <w:rsid w:val="005364CC"/>
    <w:rsid w:val="00536C58"/>
    <w:rsid w:val="005378ED"/>
    <w:rsid w:val="00540CEF"/>
    <w:rsid w:val="00540F92"/>
    <w:rsid w:val="00542C3D"/>
    <w:rsid w:val="00543F13"/>
    <w:rsid w:val="005452B0"/>
    <w:rsid w:val="00545356"/>
    <w:rsid w:val="0054691E"/>
    <w:rsid w:val="00551966"/>
    <w:rsid w:val="00551E99"/>
    <w:rsid w:val="00552660"/>
    <w:rsid w:val="005555AF"/>
    <w:rsid w:val="00556435"/>
    <w:rsid w:val="0055683F"/>
    <w:rsid w:val="00557B0D"/>
    <w:rsid w:val="00557C28"/>
    <w:rsid w:val="00560C66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36AB"/>
    <w:rsid w:val="005747A1"/>
    <w:rsid w:val="00576D0B"/>
    <w:rsid w:val="005776BE"/>
    <w:rsid w:val="00577DFF"/>
    <w:rsid w:val="00577E86"/>
    <w:rsid w:val="00580286"/>
    <w:rsid w:val="00580F65"/>
    <w:rsid w:val="00583496"/>
    <w:rsid w:val="0058444D"/>
    <w:rsid w:val="005845C7"/>
    <w:rsid w:val="00584F06"/>
    <w:rsid w:val="005858BC"/>
    <w:rsid w:val="005878A4"/>
    <w:rsid w:val="00587C6D"/>
    <w:rsid w:val="00590E52"/>
    <w:rsid w:val="00591370"/>
    <w:rsid w:val="005916FA"/>
    <w:rsid w:val="00593B1D"/>
    <w:rsid w:val="00593F3B"/>
    <w:rsid w:val="00594BCA"/>
    <w:rsid w:val="005954E3"/>
    <w:rsid w:val="005969E8"/>
    <w:rsid w:val="005A0839"/>
    <w:rsid w:val="005A093F"/>
    <w:rsid w:val="005A3A1C"/>
    <w:rsid w:val="005A3E92"/>
    <w:rsid w:val="005A5603"/>
    <w:rsid w:val="005A6CF1"/>
    <w:rsid w:val="005B08D0"/>
    <w:rsid w:val="005B20E1"/>
    <w:rsid w:val="005B23D8"/>
    <w:rsid w:val="005B43B2"/>
    <w:rsid w:val="005B5A67"/>
    <w:rsid w:val="005B6204"/>
    <w:rsid w:val="005B7FB9"/>
    <w:rsid w:val="005C013D"/>
    <w:rsid w:val="005C0FFD"/>
    <w:rsid w:val="005C3A6D"/>
    <w:rsid w:val="005C3EBD"/>
    <w:rsid w:val="005C3F61"/>
    <w:rsid w:val="005C4110"/>
    <w:rsid w:val="005C48A2"/>
    <w:rsid w:val="005C4B9D"/>
    <w:rsid w:val="005C52BE"/>
    <w:rsid w:val="005C5339"/>
    <w:rsid w:val="005C56A5"/>
    <w:rsid w:val="005C6432"/>
    <w:rsid w:val="005C72AC"/>
    <w:rsid w:val="005D1417"/>
    <w:rsid w:val="005D296E"/>
    <w:rsid w:val="005D32BE"/>
    <w:rsid w:val="005D4C4D"/>
    <w:rsid w:val="005D5595"/>
    <w:rsid w:val="005D7619"/>
    <w:rsid w:val="005E19B1"/>
    <w:rsid w:val="005E1BFC"/>
    <w:rsid w:val="005E215C"/>
    <w:rsid w:val="005E3695"/>
    <w:rsid w:val="005E7B02"/>
    <w:rsid w:val="005E7EAF"/>
    <w:rsid w:val="005F02B2"/>
    <w:rsid w:val="005F054F"/>
    <w:rsid w:val="005F0ED9"/>
    <w:rsid w:val="005F15AA"/>
    <w:rsid w:val="005F28FF"/>
    <w:rsid w:val="005F58F5"/>
    <w:rsid w:val="005F5E2E"/>
    <w:rsid w:val="005F6B89"/>
    <w:rsid w:val="005F7944"/>
    <w:rsid w:val="00600A05"/>
    <w:rsid w:val="006011BC"/>
    <w:rsid w:val="00601DE3"/>
    <w:rsid w:val="006021F9"/>
    <w:rsid w:val="006041F2"/>
    <w:rsid w:val="006047E8"/>
    <w:rsid w:val="00605350"/>
    <w:rsid w:val="00605BEE"/>
    <w:rsid w:val="00606396"/>
    <w:rsid w:val="006072C1"/>
    <w:rsid w:val="00610651"/>
    <w:rsid w:val="006116AC"/>
    <w:rsid w:val="00611D5D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2670C"/>
    <w:rsid w:val="0062676D"/>
    <w:rsid w:val="006274A5"/>
    <w:rsid w:val="00630DCF"/>
    <w:rsid w:val="00633ADA"/>
    <w:rsid w:val="00633F2B"/>
    <w:rsid w:val="00633F84"/>
    <w:rsid w:val="00634727"/>
    <w:rsid w:val="00634EA7"/>
    <w:rsid w:val="0063658D"/>
    <w:rsid w:val="006407A2"/>
    <w:rsid w:val="0064653B"/>
    <w:rsid w:val="00650494"/>
    <w:rsid w:val="0065157F"/>
    <w:rsid w:val="00651653"/>
    <w:rsid w:val="0065320D"/>
    <w:rsid w:val="0065699E"/>
    <w:rsid w:val="00656FA1"/>
    <w:rsid w:val="0066137A"/>
    <w:rsid w:val="0066192B"/>
    <w:rsid w:val="00661A60"/>
    <w:rsid w:val="00662193"/>
    <w:rsid w:val="00662858"/>
    <w:rsid w:val="00662D56"/>
    <w:rsid w:val="00665B08"/>
    <w:rsid w:val="00665DF6"/>
    <w:rsid w:val="00667826"/>
    <w:rsid w:val="00670383"/>
    <w:rsid w:val="00670FF0"/>
    <w:rsid w:val="00671792"/>
    <w:rsid w:val="006717A4"/>
    <w:rsid w:val="006735B4"/>
    <w:rsid w:val="00674B69"/>
    <w:rsid w:val="00676283"/>
    <w:rsid w:val="00676BE4"/>
    <w:rsid w:val="006777A9"/>
    <w:rsid w:val="00677A06"/>
    <w:rsid w:val="00681395"/>
    <w:rsid w:val="006818B2"/>
    <w:rsid w:val="00681AF1"/>
    <w:rsid w:val="00683E6C"/>
    <w:rsid w:val="00683F77"/>
    <w:rsid w:val="0068432A"/>
    <w:rsid w:val="0068459A"/>
    <w:rsid w:val="00684BDE"/>
    <w:rsid w:val="006868BF"/>
    <w:rsid w:val="006871C2"/>
    <w:rsid w:val="00687B3F"/>
    <w:rsid w:val="006911F8"/>
    <w:rsid w:val="00692097"/>
    <w:rsid w:val="00692F14"/>
    <w:rsid w:val="00693AAA"/>
    <w:rsid w:val="00694DE2"/>
    <w:rsid w:val="00695082"/>
    <w:rsid w:val="00695F62"/>
    <w:rsid w:val="0069779F"/>
    <w:rsid w:val="00697808"/>
    <w:rsid w:val="006A0874"/>
    <w:rsid w:val="006A1BC9"/>
    <w:rsid w:val="006A20A7"/>
    <w:rsid w:val="006A2834"/>
    <w:rsid w:val="006A2C7D"/>
    <w:rsid w:val="006A332E"/>
    <w:rsid w:val="006A47DE"/>
    <w:rsid w:val="006A4D6C"/>
    <w:rsid w:val="006A59F0"/>
    <w:rsid w:val="006A62F0"/>
    <w:rsid w:val="006B059F"/>
    <w:rsid w:val="006B095F"/>
    <w:rsid w:val="006B1A7A"/>
    <w:rsid w:val="006B2E51"/>
    <w:rsid w:val="006B4013"/>
    <w:rsid w:val="006B4521"/>
    <w:rsid w:val="006B5550"/>
    <w:rsid w:val="006B5921"/>
    <w:rsid w:val="006B5CC8"/>
    <w:rsid w:val="006B6E32"/>
    <w:rsid w:val="006B705E"/>
    <w:rsid w:val="006B79D4"/>
    <w:rsid w:val="006C15C0"/>
    <w:rsid w:val="006C1BD9"/>
    <w:rsid w:val="006C1F07"/>
    <w:rsid w:val="006C2760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12A"/>
    <w:rsid w:val="006D39EB"/>
    <w:rsid w:val="006D3A20"/>
    <w:rsid w:val="006D52FD"/>
    <w:rsid w:val="006D5797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6F5C85"/>
    <w:rsid w:val="00700D84"/>
    <w:rsid w:val="007027ED"/>
    <w:rsid w:val="00702830"/>
    <w:rsid w:val="00703147"/>
    <w:rsid w:val="00703442"/>
    <w:rsid w:val="00703F56"/>
    <w:rsid w:val="0070400D"/>
    <w:rsid w:val="0070444A"/>
    <w:rsid w:val="00704732"/>
    <w:rsid w:val="00705041"/>
    <w:rsid w:val="00706716"/>
    <w:rsid w:val="0070674C"/>
    <w:rsid w:val="007111E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27D83"/>
    <w:rsid w:val="00730049"/>
    <w:rsid w:val="00730412"/>
    <w:rsid w:val="00730444"/>
    <w:rsid w:val="007310B1"/>
    <w:rsid w:val="0073114B"/>
    <w:rsid w:val="007337FA"/>
    <w:rsid w:val="007343B7"/>
    <w:rsid w:val="00734878"/>
    <w:rsid w:val="007349F0"/>
    <w:rsid w:val="00736966"/>
    <w:rsid w:val="0074046A"/>
    <w:rsid w:val="00740F2A"/>
    <w:rsid w:val="0074142F"/>
    <w:rsid w:val="00741493"/>
    <w:rsid w:val="007429F5"/>
    <w:rsid w:val="00742A8D"/>
    <w:rsid w:val="007438C4"/>
    <w:rsid w:val="00745E01"/>
    <w:rsid w:val="007503D5"/>
    <w:rsid w:val="00752892"/>
    <w:rsid w:val="00753F5A"/>
    <w:rsid w:val="007554BF"/>
    <w:rsid w:val="00755DC9"/>
    <w:rsid w:val="007561FB"/>
    <w:rsid w:val="00757116"/>
    <w:rsid w:val="0075718E"/>
    <w:rsid w:val="007576DC"/>
    <w:rsid w:val="00760285"/>
    <w:rsid w:val="00760927"/>
    <w:rsid w:val="00760C3E"/>
    <w:rsid w:val="00761510"/>
    <w:rsid w:val="00761C17"/>
    <w:rsid w:val="007622CB"/>
    <w:rsid w:val="00763CEA"/>
    <w:rsid w:val="00764175"/>
    <w:rsid w:val="007666B6"/>
    <w:rsid w:val="007708B9"/>
    <w:rsid w:val="00776025"/>
    <w:rsid w:val="00776767"/>
    <w:rsid w:val="007768B0"/>
    <w:rsid w:val="00781828"/>
    <w:rsid w:val="007826E7"/>
    <w:rsid w:val="00782707"/>
    <w:rsid w:val="00782D7E"/>
    <w:rsid w:val="00783EE3"/>
    <w:rsid w:val="00785777"/>
    <w:rsid w:val="00787A6F"/>
    <w:rsid w:val="00790547"/>
    <w:rsid w:val="00790699"/>
    <w:rsid w:val="00791680"/>
    <w:rsid w:val="007921FA"/>
    <w:rsid w:val="00793C8E"/>
    <w:rsid w:val="00794ADE"/>
    <w:rsid w:val="00796F49"/>
    <w:rsid w:val="007A0CA6"/>
    <w:rsid w:val="007A0E41"/>
    <w:rsid w:val="007A1207"/>
    <w:rsid w:val="007A17C3"/>
    <w:rsid w:val="007A2449"/>
    <w:rsid w:val="007A2625"/>
    <w:rsid w:val="007A3E03"/>
    <w:rsid w:val="007A5811"/>
    <w:rsid w:val="007A5D21"/>
    <w:rsid w:val="007A68B1"/>
    <w:rsid w:val="007A6F5C"/>
    <w:rsid w:val="007A76FA"/>
    <w:rsid w:val="007B158E"/>
    <w:rsid w:val="007B2A87"/>
    <w:rsid w:val="007B5453"/>
    <w:rsid w:val="007B6C6E"/>
    <w:rsid w:val="007C095A"/>
    <w:rsid w:val="007C0F6C"/>
    <w:rsid w:val="007C2C87"/>
    <w:rsid w:val="007C44CE"/>
    <w:rsid w:val="007C4C89"/>
    <w:rsid w:val="007C4D16"/>
    <w:rsid w:val="007C5732"/>
    <w:rsid w:val="007C7551"/>
    <w:rsid w:val="007C7977"/>
    <w:rsid w:val="007D0061"/>
    <w:rsid w:val="007D0E36"/>
    <w:rsid w:val="007D15E4"/>
    <w:rsid w:val="007D1E48"/>
    <w:rsid w:val="007D2123"/>
    <w:rsid w:val="007D37AC"/>
    <w:rsid w:val="007D3FF2"/>
    <w:rsid w:val="007D69C9"/>
    <w:rsid w:val="007D7307"/>
    <w:rsid w:val="007D788B"/>
    <w:rsid w:val="007E0034"/>
    <w:rsid w:val="007E12EB"/>
    <w:rsid w:val="007E58C7"/>
    <w:rsid w:val="007E62BE"/>
    <w:rsid w:val="007E6636"/>
    <w:rsid w:val="007E6786"/>
    <w:rsid w:val="007E7249"/>
    <w:rsid w:val="007F1888"/>
    <w:rsid w:val="007F244A"/>
    <w:rsid w:val="007F70FC"/>
    <w:rsid w:val="007F78E0"/>
    <w:rsid w:val="00800DF5"/>
    <w:rsid w:val="008017BD"/>
    <w:rsid w:val="00804A89"/>
    <w:rsid w:val="00805200"/>
    <w:rsid w:val="0080632B"/>
    <w:rsid w:val="00810332"/>
    <w:rsid w:val="008103A2"/>
    <w:rsid w:val="00811464"/>
    <w:rsid w:val="00811D52"/>
    <w:rsid w:val="00812AD5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3C94"/>
    <w:rsid w:val="00834A90"/>
    <w:rsid w:val="00835560"/>
    <w:rsid w:val="00835576"/>
    <w:rsid w:val="008357DB"/>
    <w:rsid w:val="00836108"/>
    <w:rsid w:val="00836864"/>
    <w:rsid w:val="00837891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722"/>
    <w:rsid w:val="00855D6D"/>
    <w:rsid w:val="00855E6D"/>
    <w:rsid w:val="00856AC0"/>
    <w:rsid w:val="008573FD"/>
    <w:rsid w:val="0085795A"/>
    <w:rsid w:val="00861241"/>
    <w:rsid w:val="008614CB"/>
    <w:rsid w:val="0086253F"/>
    <w:rsid w:val="0086293F"/>
    <w:rsid w:val="00862A84"/>
    <w:rsid w:val="0086450B"/>
    <w:rsid w:val="0086607B"/>
    <w:rsid w:val="008661CE"/>
    <w:rsid w:val="008664B8"/>
    <w:rsid w:val="008677D8"/>
    <w:rsid w:val="008723D5"/>
    <w:rsid w:val="00872F70"/>
    <w:rsid w:val="00873F21"/>
    <w:rsid w:val="0087408B"/>
    <w:rsid w:val="008743F6"/>
    <w:rsid w:val="00875661"/>
    <w:rsid w:val="008757AE"/>
    <w:rsid w:val="00876165"/>
    <w:rsid w:val="00876696"/>
    <w:rsid w:val="00876D02"/>
    <w:rsid w:val="0087717F"/>
    <w:rsid w:val="0087778B"/>
    <w:rsid w:val="00880581"/>
    <w:rsid w:val="008838A5"/>
    <w:rsid w:val="00884820"/>
    <w:rsid w:val="0088492A"/>
    <w:rsid w:val="00885062"/>
    <w:rsid w:val="0088556B"/>
    <w:rsid w:val="0088577A"/>
    <w:rsid w:val="00887489"/>
    <w:rsid w:val="0089055F"/>
    <w:rsid w:val="008919AD"/>
    <w:rsid w:val="008924E5"/>
    <w:rsid w:val="0089428A"/>
    <w:rsid w:val="00895CC4"/>
    <w:rsid w:val="00895CD5"/>
    <w:rsid w:val="00895DCE"/>
    <w:rsid w:val="00896F3C"/>
    <w:rsid w:val="008A1752"/>
    <w:rsid w:val="008A1817"/>
    <w:rsid w:val="008A2B9F"/>
    <w:rsid w:val="008A2F6B"/>
    <w:rsid w:val="008A3272"/>
    <w:rsid w:val="008A3BEA"/>
    <w:rsid w:val="008A4366"/>
    <w:rsid w:val="008A69C5"/>
    <w:rsid w:val="008A6D85"/>
    <w:rsid w:val="008A7681"/>
    <w:rsid w:val="008B148E"/>
    <w:rsid w:val="008B1BE1"/>
    <w:rsid w:val="008B1F94"/>
    <w:rsid w:val="008B2A42"/>
    <w:rsid w:val="008B3413"/>
    <w:rsid w:val="008B4498"/>
    <w:rsid w:val="008B7D83"/>
    <w:rsid w:val="008C2435"/>
    <w:rsid w:val="008C32DD"/>
    <w:rsid w:val="008C3B2B"/>
    <w:rsid w:val="008C3D1D"/>
    <w:rsid w:val="008C4A13"/>
    <w:rsid w:val="008D29D6"/>
    <w:rsid w:val="008D55C3"/>
    <w:rsid w:val="008D5FE5"/>
    <w:rsid w:val="008D764F"/>
    <w:rsid w:val="008D7BB1"/>
    <w:rsid w:val="008D7E80"/>
    <w:rsid w:val="008E293F"/>
    <w:rsid w:val="008E2CB7"/>
    <w:rsid w:val="008E44D8"/>
    <w:rsid w:val="008E4DAE"/>
    <w:rsid w:val="008E6671"/>
    <w:rsid w:val="008E6AC2"/>
    <w:rsid w:val="008E7CB3"/>
    <w:rsid w:val="008F2010"/>
    <w:rsid w:val="008F2069"/>
    <w:rsid w:val="008F2B44"/>
    <w:rsid w:val="008F2B4F"/>
    <w:rsid w:val="008F38B5"/>
    <w:rsid w:val="008F3924"/>
    <w:rsid w:val="008F538B"/>
    <w:rsid w:val="008F5CB0"/>
    <w:rsid w:val="008F5DDF"/>
    <w:rsid w:val="008F6067"/>
    <w:rsid w:val="008F719B"/>
    <w:rsid w:val="008F7BD1"/>
    <w:rsid w:val="0090041A"/>
    <w:rsid w:val="00905ADF"/>
    <w:rsid w:val="00905F07"/>
    <w:rsid w:val="0090650B"/>
    <w:rsid w:val="00907003"/>
    <w:rsid w:val="00907853"/>
    <w:rsid w:val="00910C9C"/>
    <w:rsid w:val="0091148B"/>
    <w:rsid w:val="00912325"/>
    <w:rsid w:val="009130CD"/>
    <w:rsid w:val="0091324B"/>
    <w:rsid w:val="0091423C"/>
    <w:rsid w:val="009147DA"/>
    <w:rsid w:val="00915D5B"/>
    <w:rsid w:val="00916A94"/>
    <w:rsid w:val="0091780F"/>
    <w:rsid w:val="009222D8"/>
    <w:rsid w:val="00922352"/>
    <w:rsid w:val="00923B01"/>
    <w:rsid w:val="00925238"/>
    <w:rsid w:val="00926429"/>
    <w:rsid w:val="0092642B"/>
    <w:rsid w:val="00927164"/>
    <w:rsid w:val="00927DDE"/>
    <w:rsid w:val="00930193"/>
    <w:rsid w:val="00930D2A"/>
    <w:rsid w:val="0093153E"/>
    <w:rsid w:val="00931DEB"/>
    <w:rsid w:val="00933BF9"/>
    <w:rsid w:val="009359CE"/>
    <w:rsid w:val="00944E7E"/>
    <w:rsid w:val="00946AFF"/>
    <w:rsid w:val="009473DD"/>
    <w:rsid w:val="00947866"/>
    <w:rsid w:val="0095070B"/>
    <w:rsid w:val="00950AC3"/>
    <w:rsid w:val="009514B8"/>
    <w:rsid w:val="00951DAF"/>
    <w:rsid w:val="00953E4C"/>
    <w:rsid w:val="00954A5A"/>
    <w:rsid w:val="009553C8"/>
    <w:rsid w:val="00957D2F"/>
    <w:rsid w:val="00961534"/>
    <w:rsid w:val="00963047"/>
    <w:rsid w:val="0096525B"/>
    <w:rsid w:val="00966865"/>
    <w:rsid w:val="00967D0D"/>
    <w:rsid w:val="00967D1C"/>
    <w:rsid w:val="00970AEA"/>
    <w:rsid w:val="009728FF"/>
    <w:rsid w:val="0097367D"/>
    <w:rsid w:val="00974B5B"/>
    <w:rsid w:val="009756F1"/>
    <w:rsid w:val="00976E32"/>
    <w:rsid w:val="0097737F"/>
    <w:rsid w:val="009774F2"/>
    <w:rsid w:val="00977522"/>
    <w:rsid w:val="00977965"/>
    <w:rsid w:val="0098013B"/>
    <w:rsid w:val="009808D7"/>
    <w:rsid w:val="0098272E"/>
    <w:rsid w:val="00983123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0ABD"/>
    <w:rsid w:val="009A1A05"/>
    <w:rsid w:val="009A23C7"/>
    <w:rsid w:val="009A2CE0"/>
    <w:rsid w:val="009A3A5F"/>
    <w:rsid w:val="009A5E0A"/>
    <w:rsid w:val="009A6F09"/>
    <w:rsid w:val="009A7FF1"/>
    <w:rsid w:val="009B0EBF"/>
    <w:rsid w:val="009B132C"/>
    <w:rsid w:val="009B1439"/>
    <w:rsid w:val="009B1C27"/>
    <w:rsid w:val="009B27AA"/>
    <w:rsid w:val="009B2AB4"/>
    <w:rsid w:val="009B54E6"/>
    <w:rsid w:val="009B5D0E"/>
    <w:rsid w:val="009B79C1"/>
    <w:rsid w:val="009B7A8A"/>
    <w:rsid w:val="009C0D6B"/>
    <w:rsid w:val="009C1FA7"/>
    <w:rsid w:val="009C505B"/>
    <w:rsid w:val="009C661F"/>
    <w:rsid w:val="009C6872"/>
    <w:rsid w:val="009C6B1A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3F04"/>
    <w:rsid w:val="009E4493"/>
    <w:rsid w:val="009E74BC"/>
    <w:rsid w:val="009E762C"/>
    <w:rsid w:val="009E7F9A"/>
    <w:rsid w:val="009F021E"/>
    <w:rsid w:val="009F10E8"/>
    <w:rsid w:val="009F18EA"/>
    <w:rsid w:val="009F39C8"/>
    <w:rsid w:val="009F4081"/>
    <w:rsid w:val="009F4258"/>
    <w:rsid w:val="009F4672"/>
    <w:rsid w:val="009F5AC7"/>
    <w:rsid w:val="009F7303"/>
    <w:rsid w:val="00A00A04"/>
    <w:rsid w:val="00A00C5B"/>
    <w:rsid w:val="00A014BA"/>
    <w:rsid w:val="00A0233E"/>
    <w:rsid w:val="00A02ACB"/>
    <w:rsid w:val="00A035BB"/>
    <w:rsid w:val="00A038B7"/>
    <w:rsid w:val="00A03CA9"/>
    <w:rsid w:val="00A04165"/>
    <w:rsid w:val="00A045ED"/>
    <w:rsid w:val="00A05264"/>
    <w:rsid w:val="00A06A78"/>
    <w:rsid w:val="00A06C18"/>
    <w:rsid w:val="00A06D3C"/>
    <w:rsid w:val="00A07542"/>
    <w:rsid w:val="00A10E4E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5780"/>
    <w:rsid w:val="00A271E3"/>
    <w:rsid w:val="00A27A33"/>
    <w:rsid w:val="00A30253"/>
    <w:rsid w:val="00A30FC9"/>
    <w:rsid w:val="00A311C6"/>
    <w:rsid w:val="00A3167A"/>
    <w:rsid w:val="00A325E7"/>
    <w:rsid w:val="00A32F10"/>
    <w:rsid w:val="00A3309E"/>
    <w:rsid w:val="00A344A4"/>
    <w:rsid w:val="00A34862"/>
    <w:rsid w:val="00A36E01"/>
    <w:rsid w:val="00A37674"/>
    <w:rsid w:val="00A402BF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20F3"/>
    <w:rsid w:val="00A525CD"/>
    <w:rsid w:val="00A545F1"/>
    <w:rsid w:val="00A56760"/>
    <w:rsid w:val="00A57375"/>
    <w:rsid w:val="00A577C2"/>
    <w:rsid w:val="00A57A5C"/>
    <w:rsid w:val="00A63558"/>
    <w:rsid w:val="00A63C1F"/>
    <w:rsid w:val="00A675AD"/>
    <w:rsid w:val="00A70D8B"/>
    <w:rsid w:val="00A72B9F"/>
    <w:rsid w:val="00A7440E"/>
    <w:rsid w:val="00A750DB"/>
    <w:rsid w:val="00A8056E"/>
    <w:rsid w:val="00A821EE"/>
    <w:rsid w:val="00A829D4"/>
    <w:rsid w:val="00A82A8F"/>
    <w:rsid w:val="00A837A8"/>
    <w:rsid w:val="00A83B15"/>
    <w:rsid w:val="00A8575F"/>
    <w:rsid w:val="00A85D6F"/>
    <w:rsid w:val="00A86839"/>
    <w:rsid w:val="00A86B04"/>
    <w:rsid w:val="00A870F5"/>
    <w:rsid w:val="00A913A3"/>
    <w:rsid w:val="00A929EF"/>
    <w:rsid w:val="00A92BD7"/>
    <w:rsid w:val="00A94433"/>
    <w:rsid w:val="00A95835"/>
    <w:rsid w:val="00A976D8"/>
    <w:rsid w:val="00AA11DD"/>
    <w:rsid w:val="00AA343E"/>
    <w:rsid w:val="00AA3FF4"/>
    <w:rsid w:val="00AA4C0E"/>
    <w:rsid w:val="00AA5343"/>
    <w:rsid w:val="00AA78E9"/>
    <w:rsid w:val="00AA79B9"/>
    <w:rsid w:val="00AB3D89"/>
    <w:rsid w:val="00AB4498"/>
    <w:rsid w:val="00AB5D7F"/>
    <w:rsid w:val="00AB640A"/>
    <w:rsid w:val="00AB6B30"/>
    <w:rsid w:val="00AC1198"/>
    <w:rsid w:val="00AC2DCD"/>
    <w:rsid w:val="00AC49F3"/>
    <w:rsid w:val="00AC4B72"/>
    <w:rsid w:val="00AC4E78"/>
    <w:rsid w:val="00AC721F"/>
    <w:rsid w:val="00AC7384"/>
    <w:rsid w:val="00AD1551"/>
    <w:rsid w:val="00AD1CB0"/>
    <w:rsid w:val="00AD297E"/>
    <w:rsid w:val="00AD35B8"/>
    <w:rsid w:val="00AD3B50"/>
    <w:rsid w:val="00AD53ED"/>
    <w:rsid w:val="00AD5BD7"/>
    <w:rsid w:val="00AD5BE5"/>
    <w:rsid w:val="00AD6451"/>
    <w:rsid w:val="00AD677F"/>
    <w:rsid w:val="00AD78DA"/>
    <w:rsid w:val="00AE00EA"/>
    <w:rsid w:val="00AE094F"/>
    <w:rsid w:val="00AE0995"/>
    <w:rsid w:val="00AE0EFA"/>
    <w:rsid w:val="00AE1D1D"/>
    <w:rsid w:val="00AE1FF3"/>
    <w:rsid w:val="00AE4151"/>
    <w:rsid w:val="00AE4DA4"/>
    <w:rsid w:val="00AE5228"/>
    <w:rsid w:val="00AE7E81"/>
    <w:rsid w:val="00AF2FB2"/>
    <w:rsid w:val="00AF4303"/>
    <w:rsid w:val="00B00508"/>
    <w:rsid w:val="00B00E94"/>
    <w:rsid w:val="00B01F46"/>
    <w:rsid w:val="00B02095"/>
    <w:rsid w:val="00B02DAE"/>
    <w:rsid w:val="00B03050"/>
    <w:rsid w:val="00B04E2A"/>
    <w:rsid w:val="00B05A68"/>
    <w:rsid w:val="00B06782"/>
    <w:rsid w:val="00B0679D"/>
    <w:rsid w:val="00B0727E"/>
    <w:rsid w:val="00B100AF"/>
    <w:rsid w:val="00B105C3"/>
    <w:rsid w:val="00B10616"/>
    <w:rsid w:val="00B11C54"/>
    <w:rsid w:val="00B12D4B"/>
    <w:rsid w:val="00B13326"/>
    <w:rsid w:val="00B1530E"/>
    <w:rsid w:val="00B158BE"/>
    <w:rsid w:val="00B15CEA"/>
    <w:rsid w:val="00B162B4"/>
    <w:rsid w:val="00B1667E"/>
    <w:rsid w:val="00B17345"/>
    <w:rsid w:val="00B174A5"/>
    <w:rsid w:val="00B20831"/>
    <w:rsid w:val="00B21C74"/>
    <w:rsid w:val="00B21E75"/>
    <w:rsid w:val="00B23FAA"/>
    <w:rsid w:val="00B260DB"/>
    <w:rsid w:val="00B273D9"/>
    <w:rsid w:val="00B325AA"/>
    <w:rsid w:val="00B32EE8"/>
    <w:rsid w:val="00B35DA5"/>
    <w:rsid w:val="00B368ED"/>
    <w:rsid w:val="00B36F63"/>
    <w:rsid w:val="00B36F86"/>
    <w:rsid w:val="00B4043D"/>
    <w:rsid w:val="00B40605"/>
    <w:rsid w:val="00B47EC1"/>
    <w:rsid w:val="00B52340"/>
    <w:rsid w:val="00B53A47"/>
    <w:rsid w:val="00B546F1"/>
    <w:rsid w:val="00B555CE"/>
    <w:rsid w:val="00B55812"/>
    <w:rsid w:val="00B57378"/>
    <w:rsid w:val="00B573F0"/>
    <w:rsid w:val="00B574B4"/>
    <w:rsid w:val="00B61FE0"/>
    <w:rsid w:val="00B630FC"/>
    <w:rsid w:val="00B6390E"/>
    <w:rsid w:val="00B6573D"/>
    <w:rsid w:val="00B659CB"/>
    <w:rsid w:val="00B66392"/>
    <w:rsid w:val="00B67B2C"/>
    <w:rsid w:val="00B70663"/>
    <w:rsid w:val="00B7179B"/>
    <w:rsid w:val="00B724D9"/>
    <w:rsid w:val="00B7275F"/>
    <w:rsid w:val="00B73134"/>
    <w:rsid w:val="00B7472E"/>
    <w:rsid w:val="00B7510D"/>
    <w:rsid w:val="00B75297"/>
    <w:rsid w:val="00B7670B"/>
    <w:rsid w:val="00B7744F"/>
    <w:rsid w:val="00B775FF"/>
    <w:rsid w:val="00B77A7F"/>
    <w:rsid w:val="00B802A0"/>
    <w:rsid w:val="00B80A01"/>
    <w:rsid w:val="00B86067"/>
    <w:rsid w:val="00B8637F"/>
    <w:rsid w:val="00B863E7"/>
    <w:rsid w:val="00B871B5"/>
    <w:rsid w:val="00B87B05"/>
    <w:rsid w:val="00B90CEA"/>
    <w:rsid w:val="00B9215B"/>
    <w:rsid w:val="00B92BE2"/>
    <w:rsid w:val="00BA0354"/>
    <w:rsid w:val="00BA17BB"/>
    <w:rsid w:val="00BA22B9"/>
    <w:rsid w:val="00BA5351"/>
    <w:rsid w:val="00BA5C70"/>
    <w:rsid w:val="00BA5CEA"/>
    <w:rsid w:val="00BA63FA"/>
    <w:rsid w:val="00BB0381"/>
    <w:rsid w:val="00BB047F"/>
    <w:rsid w:val="00BB0CCB"/>
    <w:rsid w:val="00BB0F46"/>
    <w:rsid w:val="00BB1836"/>
    <w:rsid w:val="00BB5CFA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94D"/>
    <w:rsid w:val="00BE7C97"/>
    <w:rsid w:val="00BF0FBC"/>
    <w:rsid w:val="00BF14D3"/>
    <w:rsid w:val="00BF1B8C"/>
    <w:rsid w:val="00BF3105"/>
    <w:rsid w:val="00BF4DAD"/>
    <w:rsid w:val="00BF58ED"/>
    <w:rsid w:val="00BF6F42"/>
    <w:rsid w:val="00BF707C"/>
    <w:rsid w:val="00BF7534"/>
    <w:rsid w:val="00BF7EDB"/>
    <w:rsid w:val="00C00D57"/>
    <w:rsid w:val="00C010E2"/>
    <w:rsid w:val="00C01B70"/>
    <w:rsid w:val="00C02C4B"/>
    <w:rsid w:val="00C02DD7"/>
    <w:rsid w:val="00C03BCA"/>
    <w:rsid w:val="00C04AF0"/>
    <w:rsid w:val="00C06D09"/>
    <w:rsid w:val="00C07366"/>
    <w:rsid w:val="00C0737D"/>
    <w:rsid w:val="00C1314D"/>
    <w:rsid w:val="00C13690"/>
    <w:rsid w:val="00C14171"/>
    <w:rsid w:val="00C148F1"/>
    <w:rsid w:val="00C14ABE"/>
    <w:rsid w:val="00C1517E"/>
    <w:rsid w:val="00C15EA9"/>
    <w:rsid w:val="00C17BF9"/>
    <w:rsid w:val="00C2163C"/>
    <w:rsid w:val="00C21F89"/>
    <w:rsid w:val="00C23AE3"/>
    <w:rsid w:val="00C260E9"/>
    <w:rsid w:val="00C31753"/>
    <w:rsid w:val="00C32664"/>
    <w:rsid w:val="00C3422B"/>
    <w:rsid w:val="00C36B3F"/>
    <w:rsid w:val="00C37F25"/>
    <w:rsid w:val="00C45305"/>
    <w:rsid w:val="00C45AFE"/>
    <w:rsid w:val="00C46175"/>
    <w:rsid w:val="00C46CFF"/>
    <w:rsid w:val="00C501D5"/>
    <w:rsid w:val="00C51835"/>
    <w:rsid w:val="00C52999"/>
    <w:rsid w:val="00C55658"/>
    <w:rsid w:val="00C56651"/>
    <w:rsid w:val="00C57711"/>
    <w:rsid w:val="00C60662"/>
    <w:rsid w:val="00C611D5"/>
    <w:rsid w:val="00C62093"/>
    <w:rsid w:val="00C62924"/>
    <w:rsid w:val="00C63743"/>
    <w:rsid w:val="00C65078"/>
    <w:rsid w:val="00C65F4A"/>
    <w:rsid w:val="00C6760D"/>
    <w:rsid w:val="00C6774C"/>
    <w:rsid w:val="00C708B3"/>
    <w:rsid w:val="00C71087"/>
    <w:rsid w:val="00C737B2"/>
    <w:rsid w:val="00C737DE"/>
    <w:rsid w:val="00C74303"/>
    <w:rsid w:val="00C74664"/>
    <w:rsid w:val="00C763B5"/>
    <w:rsid w:val="00C768A8"/>
    <w:rsid w:val="00C76F11"/>
    <w:rsid w:val="00C82226"/>
    <w:rsid w:val="00C822AE"/>
    <w:rsid w:val="00C823F0"/>
    <w:rsid w:val="00C84789"/>
    <w:rsid w:val="00C8501C"/>
    <w:rsid w:val="00C864A8"/>
    <w:rsid w:val="00C86E0C"/>
    <w:rsid w:val="00C910AA"/>
    <w:rsid w:val="00C912BA"/>
    <w:rsid w:val="00C92738"/>
    <w:rsid w:val="00C936B6"/>
    <w:rsid w:val="00C96104"/>
    <w:rsid w:val="00C976B7"/>
    <w:rsid w:val="00CA00DF"/>
    <w:rsid w:val="00CA0AB1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1E60"/>
    <w:rsid w:val="00CB2AB7"/>
    <w:rsid w:val="00CB3772"/>
    <w:rsid w:val="00CB3ECA"/>
    <w:rsid w:val="00CC25D3"/>
    <w:rsid w:val="00CC3B7D"/>
    <w:rsid w:val="00CC3D1C"/>
    <w:rsid w:val="00CC4087"/>
    <w:rsid w:val="00CC40A5"/>
    <w:rsid w:val="00CC46D3"/>
    <w:rsid w:val="00CC67AB"/>
    <w:rsid w:val="00CC70C0"/>
    <w:rsid w:val="00CC715E"/>
    <w:rsid w:val="00CD0182"/>
    <w:rsid w:val="00CD0CD5"/>
    <w:rsid w:val="00CD14D0"/>
    <w:rsid w:val="00CD2903"/>
    <w:rsid w:val="00CD29F7"/>
    <w:rsid w:val="00CD3453"/>
    <w:rsid w:val="00CD3D34"/>
    <w:rsid w:val="00CD40CF"/>
    <w:rsid w:val="00CD42C8"/>
    <w:rsid w:val="00CD5FB8"/>
    <w:rsid w:val="00CE0194"/>
    <w:rsid w:val="00CE0CB0"/>
    <w:rsid w:val="00CE154E"/>
    <w:rsid w:val="00CE34E4"/>
    <w:rsid w:val="00CE4BDB"/>
    <w:rsid w:val="00CE4CF0"/>
    <w:rsid w:val="00CE62A7"/>
    <w:rsid w:val="00CE70BC"/>
    <w:rsid w:val="00CE7E55"/>
    <w:rsid w:val="00CF0292"/>
    <w:rsid w:val="00CF09FD"/>
    <w:rsid w:val="00CF178C"/>
    <w:rsid w:val="00CF2BE9"/>
    <w:rsid w:val="00CF337F"/>
    <w:rsid w:val="00CF38F1"/>
    <w:rsid w:val="00CF4030"/>
    <w:rsid w:val="00CF49F4"/>
    <w:rsid w:val="00CF5322"/>
    <w:rsid w:val="00CF65EE"/>
    <w:rsid w:val="00CF6E95"/>
    <w:rsid w:val="00CF7E6A"/>
    <w:rsid w:val="00D0154E"/>
    <w:rsid w:val="00D01760"/>
    <w:rsid w:val="00D0178F"/>
    <w:rsid w:val="00D01DE0"/>
    <w:rsid w:val="00D01E51"/>
    <w:rsid w:val="00D03427"/>
    <w:rsid w:val="00D050CD"/>
    <w:rsid w:val="00D05875"/>
    <w:rsid w:val="00D11263"/>
    <w:rsid w:val="00D11ED4"/>
    <w:rsid w:val="00D12BA6"/>
    <w:rsid w:val="00D144C5"/>
    <w:rsid w:val="00D17B08"/>
    <w:rsid w:val="00D17DDC"/>
    <w:rsid w:val="00D20845"/>
    <w:rsid w:val="00D216D2"/>
    <w:rsid w:val="00D22041"/>
    <w:rsid w:val="00D22D5A"/>
    <w:rsid w:val="00D23D12"/>
    <w:rsid w:val="00D24517"/>
    <w:rsid w:val="00D24BE0"/>
    <w:rsid w:val="00D255C7"/>
    <w:rsid w:val="00D25A1E"/>
    <w:rsid w:val="00D309C0"/>
    <w:rsid w:val="00D312C0"/>
    <w:rsid w:val="00D3143A"/>
    <w:rsid w:val="00D32A2F"/>
    <w:rsid w:val="00D34CD3"/>
    <w:rsid w:val="00D357EC"/>
    <w:rsid w:val="00D36994"/>
    <w:rsid w:val="00D3725F"/>
    <w:rsid w:val="00D41646"/>
    <w:rsid w:val="00D43E72"/>
    <w:rsid w:val="00D44077"/>
    <w:rsid w:val="00D44170"/>
    <w:rsid w:val="00D44AF0"/>
    <w:rsid w:val="00D46789"/>
    <w:rsid w:val="00D469F0"/>
    <w:rsid w:val="00D47EA5"/>
    <w:rsid w:val="00D50435"/>
    <w:rsid w:val="00D513BB"/>
    <w:rsid w:val="00D51D97"/>
    <w:rsid w:val="00D51EAB"/>
    <w:rsid w:val="00D53A42"/>
    <w:rsid w:val="00D53EF7"/>
    <w:rsid w:val="00D54556"/>
    <w:rsid w:val="00D549C4"/>
    <w:rsid w:val="00D554A8"/>
    <w:rsid w:val="00D55735"/>
    <w:rsid w:val="00D55F84"/>
    <w:rsid w:val="00D56D0D"/>
    <w:rsid w:val="00D6218B"/>
    <w:rsid w:val="00D65017"/>
    <w:rsid w:val="00D66B0F"/>
    <w:rsid w:val="00D66F80"/>
    <w:rsid w:val="00D66F99"/>
    <w:rsid w:val="00D70B54"/>
    <w:rsid w:val="00D7165B"/>
    <w:rsid w:val="00D71C88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3BD0"/>
    <w:rsid w:val="00D8494C"/>
    <w:rsid w:val="00D8743E"/>
    <w:rsid w:val="00D92C27"/>
    <w:rsid w:val="00D92C44"/>
    <w:rsid w:val="00D92CAD"/>
    <w:rsid w:val="00D94EDA"/>
    <w:rsid w:val="00D96F5D"/>
    <w:rsid w:val="00DA0163"/>
    <w:rsid w:val="00DA17DC"/>
    <w:rsid w:val="00DA3031"/>
    <w:rsid w:val="00DA3CE9"/>
    <w:rsid w:val="00DA3EDF"/>
    <w:rsid w:val="00DA4C3B"/>
    <w:rsid w:val="00DA77F5"/>
    <w:rsid w:val="00DA7890"/>
    <w:rsid w:val="00DB04EC"/>
    <w:rsid w:val="00DB11DC"/>
    <w:rsid w:val="00DB137A"/>
    <w:rsid w:val="00DB4892"/>
    <w:rsid w:val="00DB50F2"/>
    <w:rsid w:val="00DB6093"/>
    <w:rsid w:val="00DB6FA3"/>
    <w:rsid w:val="00DC0112"/>
    <w:rsid w:val="00DC019A"/>
    <w:rsid w:val="00DC047E"/>
    <w:rsid w:val="00DC20F9"/>
    <w:rsid w:val="00DC3102"/>
    <w:rsid w:val="00DC4287"/>
    <w:rsid w:val="00DC46F2"/>
    <w:rsid w:val="00DC512E"/>
    <w:rsid w:val="00DC7440"/>
    <w:rsid w:val="00DD5440"/>
    <w:rsid w:val="00DD7544"/>
    <w:rsid w:val="00DE0FE7"/>
    <w:rsid w:val="00DE13CD"/>
    <w:rsid w:val="00DE2A93"/>
    <w:rsid w:val="00DE36CB"/>
    <w:rsid w:val="00DE7444"/>
    <w:rsid w:val="00DF0933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190E"/>
    <w:rsid w:val="00E1268F"/>
    <w:rsid w:val="00E13426"/>
    <w:rsid w:val="00E14684"/>
    <w:rsid w:val="00E1557A"/>
    <w:rsid w:val="00E15C3E"/>
    <w:rsid w:val="00E16CA9"/>
    <w:rsid w:val="00E17C0C"/>
    <w:rsid w:val="00E17FE9"/>
    <w:rsid w:val="00E20312"/>
    <w:rsid w:val="00E206B8"/>
    <w:rsid w:val="00E21A7F"/>
    <w:rsid w:val="00E2221A"/>
    <w:rsid w:val="00E22674"/>
    <w:rsid w:val="00E2470A"/>
    <w:rsid w:val="00E250FE"/>
    <w:rsid w:val="00E2573E"/>
    <w:rsid w:val="00E3109C"/>
    <w:rsid w:val="00E31CAB"/>
    <w:rsid w:val="00E3246D"/>
    <w:rsid w:val="00E33E29"/>
    <w:rsid w:val="00E340E1"/>
    <w:rsid w:val="00E3412F"/>
    <w:rsid w:val="00E373FD"/>
    <w:rsid w:val="00E42BCD"/>
    <w:rsid w:val="00E446BC"/>
    <w:rsid w:val="00E4702F"/>
    <w:rsid w:val="00E50CC2"/>
    <w:rsid w:val="00E51019"/>
    <w:rsid w:val="00E51EE0"/>
    <w:rsid w:val="00E52D20"/>
    <w:rsid w:val="00E54A93"/>
    <w:rsid w:val="00E605A2"/>
    <w:rsid w:val="00E609CE"/>
    <w:rsid w:val="00E62874"/>
    <w:rsid w:val="00E62C8A"/>
    <w:rsid w:val="00E62DBA"/>
    <w:rsid w:val="00E63074"/>
    <w:rsid w:val="00E64578"/>
    <w:rsid w:val="00E65EED"/>
    <w:rsid w:val="00E67FA4"/>
    <w:rsid w:val="00E70AB2"/>
    <w:rsid w:val="00E71A86"/>
    <w:rsid w:val="00E7376D"/>
    <w:rsid w:val="00E7471C"/>
    <w:rsid w:val="00E748BE"/>
    <w:rsid w:val="00E76569"/>
    <w:rsid w:val="00E77410"/>
    <w:rsid w:val="00E77D9E"/>
    <w:rsid w:val="00E82884"/>
    <w:rsid w:val="00E838D3"/>
    <w:rsid w:val="00E84CD3"/>
    <w:rsid w:val="00E86902"/>
    <w:rsid w:val="00E86A93"/>
    <w:rsid w:val="00E87EF9"/>
    <w:rsid w:val="00E91B9E"/>
    <w:rsid w:val="00E92B95"/>
    <w:rsid w:val="00E93600"/>
    <w:rsid w:val="00E95F86"/>
    <w:rsid w:val="00E972B0"/>
    <w:rsid w:val="00E9761C"/>
    <w:rsid w:val="00EA0560"/>
    <w:rsid w:val="00EA27FF"/>
    <w:rsid w:val="00EA35C0"/>
    <w:rsid w:val="00EB3B89"/>
    <w:rsid w:val="00EB3D03"/>
    <w:rsid w:val="00EB4474"/>
    <w:rsid w:val="00EB5422"/>
    <w:rsid w:val="00EB5435"/>
    <w:rsid w:val="00EB74BA"/>
    <w:rsid w:val="00EB7FB5"/>
    <w:rsid w:val="00EC0160"/>
    <w:rsid w:val="00EC2A7D"/>
    <w:rsid w:val="00EC2CDD"/>
    <w:rsid w:val="00EC2D09"/>
    <w:rsid w:val="00EC3606"/>
    <w:rsid w:val="00EC447A"/>
    <w:rsid w:val="00EC4DA7"/>
    <w:rsid w:val="00EC7D32"/>
    <w:rsid w:val="00ED0504"/>
    <w:rsid w:val="00ED0566"/>
    <w:rsid w:val="00ED06A1"/>
    <w:rsid w:val="00ED13FC"/>
    <w:rsid w:val="00ED19EC"/>
    <w:rsid w:val="00ED29E5"/>
    <w:rsid w:val="00ED5182"/>
    <w:rsid w:val="00ED5D4A"/>
    <w:rsid w:val="00ED6363"/>
    <w:rsid w:val="00ED7508"/>
    <w:rsid w:val="00EE189B"/>
    <w:rsid w:val="00EE2538"/>
    <w:rsid w:val="00EE3B31"/>
    <w:rsid w:val="00EE4333"/>
    <w:rsid w:val="00EE441B"/>
    <w:rsid w:val="00EE4C17"/>
    <w:rsid w:val="00EF029F"/>
    <w:rsid w:val="00EF07FC"/>
    <w:rsid w:val="00EF0EA7"/>
    <w:rsid w:val="00EF0EE0"/>
    <w:rsid w:val="00EF16E6"/>
    <w:rsid w:val="00EF185E"/>
    <w:rsid w:val="00EF62AD"/>
    <w:rsid w:val="00EF67AA"/>
    <w:rsid w:val="00EF7F3A"/>
    <w:rsid w:val="00F01864"/>
    <w:rsid w:val="00F01D93"/>
    <w:rsid w:val="00F02C56"/>
    <w:rsid w:val="00F0433D"/>
    <w:rsid w:val="00F04797"/>
    <w:rsid w:val="00F05BEE"/>
    <w:rsid w:val="00F060B6"/>
    <w:rsid w:val="00F0613A"/>
    <w:rsid w:val="00F108C6"/>
    <w:rsid w:val="00F12C44"/>
    <w:rsid w:val="00F202A4"/>
    <w:rsid w:val="00F23C05"/>
    <w:rsid w:val="00F2425F"/>
    <w:rsid w:val="00F25BA1"/>
    <w:rsid w:val="00F25BE1"/>
    <w:rsid w:val="00F26652"/>
    <w:rsid w:val="00F26A5F"/>
    <w:rsid w:val="00F27527"/>
    <w:rsid w:val="00F27CB4"/>
    <w:rsid w:val="00F30FA2"/>
    <w:rsid w:val="00F3147C"/>
    <w:rsid w:val="00F321A3"/>
    <w:rsid w:val="00F321BD"/>
    <w:rsid w:val="00F33089"/>
    <w:rsid w:val="00F332A4"/>
    <w:rsid w:val="00F338E2"/>
    <w:rsid w:val="00F3429A"/>
    <w:rsid w:val="00F34FF6"/>
    <w:rsid w:val="00F361E1"/>
    <w:rsid w:val="00F4137B"/>
    <w:rsid w:val="00F41A9D"/>
    <w:rsid w:val="00F428E8"/>
    <w:rsid w:val="00F4497E"/>
    <w:rsid w:val="00F46A6B"/>
    <w:rsid w:val="00F46C37"/>
    <w:rsid w:val="00F533CD"/>
    <w:rsid w:val="00F549F2"/>
    <w:rsid w:val="00F5589B"/>
    <w:rsid w:val="00F5592B"/>
    <w:rsid w:val="00F55DFD"/>
    <w:rsid w:val="00F55FD8"/>
    <w:rsid w:val="00F56846"/>
    <w:rsid w:val="00F57DF9"/>
    <w:rsid w:val="00F62AF6"/>
    <w:rsid w:val="00F63CA6"/>
    <w:rsid w:val="00F6553A"/>
    <w:rsid w:val="00F65D8E"/>
    <w:rsid w:val="00F668AC"/>
    <w:rsid w:val="00F67162"/>
    <w:rsid w:val="00F6747D"/>
    <w:rsid w:val="00F67718"/>
    <w:rsid w:val="00F678CC"/>
    <w:rsid w:val="00F67A1F"/>
    <w:rsid w:val="00F71A83"/>
    <w:rsid w:val="00F73C3F"/>
    <w:rsid w:val="00F73F96"/>
    <w:rsid w:val="00F76E0F"/>
    <w:rsid w:val="00F773B3"/>
    <w:rsid w:val="00F806B9"/>
    <w:rsid w:val="00F80921"/>
    <w:rsid w:val="00F81735"/>
    <w:rsid w:val="00F818F7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8D5"/>
    <w:rsid w:val="00FA0EF8"/>
    <w:rsid w:val="00FA132C"/>
    <w:rsid w:val="00FA461A"/>
    <w:rsid w:val="00FA4D9C"/>
    <w:rsid w:val="00FA5F65"/>
    <w:rsid w:val="00FA690B"/>
    <w:rsid w:val="00FA7D1C"/>
    <w:rsid w:val="00FA7E6F"/>
    <w:rsid w:val="00FB0A0D"/>
    <w:rsid w:val="00FB0DA3"/>
    <w:rsid w:val="00FB2521"/>
    <w:rsid w:val="00FB26D7"/>
    <w:rsid w:val="00FB357D"/>
    <w:rsid w:val="00FB3781"/>
    <w:rsid w:val="00FB5EE5"/>
    <w:rsid w:val="00FB71FA"/>
    <w:rsid w:val="00FC07B2"/>
    <w:rsid w:val="00FC1175"/>
    <w:rsid w:val="00FC357A"/>
    <w:rsid w:val="00FC3EC4"/>
    <w:rsid w:val="00FC413C"/>
    <w:rsid w:val="00FC4667"/>
    <w:rsid w:val="00FC4C0B"/>
    <w:rsid w:val="00FC5139"/>
    <w:rsid w:val="00FC5315"/>
    <w:rsid w:val="00FC54EF"/>
    <w:rsid w:val="00FC564F"/>
    <w:rsid w:val="00FC59C0"/>
    <w:rsid w:val="00FC7499"/>
    <w:rsid w:val="00FC7B96"/>
    <w:rsid w:val="00FD045D"/>
    <w:rsid w:val="00FD0FE0"/>
    <w:rsid w:val="00FD16FE"/>
    <w:rsid w:val="00FD23DF"/>
    <w:rsid w:val="00FD3431"/>
    <w:rsid w:val="00FD4CBD"/>
    <w:rsid w:val="00FD5ACA"/>
    <w:rsid w:val="00FE3194"/>
    <w:rsid w:val="00FE3322"/>
    <w:rsid w:val="00FE3B0F"/>
    <w:rsid w:val="00FE5C76"/>
    <w:rsid w:val="00FE7986"/>
    <w:rsid w:val="00FF1547"/>
    <w:rsid w:val="00FF4F74"/>
    <w:rsid w:val="00FF574A"/>
    <w:rsid w:val="00FF682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1DA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097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92097"/>
    <w:rPr>
      <w:rFonts w:ascii="Calibri" w:eastAsia="MS ????" w:hAnsi="Calibri"/>
      <w:b/>
      <w:bCs/>
      <w:color w:val="345A8A"/>
      <w:kern w:val="1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097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92097"/>
    <w:rPr>
      <w:rFonts w:ascii="Calibri" w:eastAsia="MS ????" w:hAnsi="Calibri"/>
      <w:b/>
      <w:bCs/>
      <w:color w:val="345A8A"/>
      <w:kern w:val="1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tin:Dropbox:Heimore%20Internal:Templates:Microsoft:Heimore:Dokument%20Numrer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7F4F-C2D4-6845-8EE2-4ED6B1D8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Numrerad.dotx</Template>
  <TotalTime>1296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Översikt av Tekniskt ramverk för Svensk</vt:lpstr>
      <vt:lpstr>Översikt av Tekniskt ramverk för Svensk</vt:lpstr>
    </vt:vector>
  </TitlesOfParts>
  <Company>Heimore Group AB</Company>
  <LinksUpToDate>false</LinksUpToDate>
  <CharactersWithSpaces>1797</CharactersWithSpaces>
  <SharedDoc>false</SharedDoc>
  <HLinks>
    <vt:vector size="198" baseType="variant">
      <vt:variant>
        <vt:i4>4390993</vt:i4>
      </vt:variant>
      <vt:variant>
        <vt:i4>168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3407979</vt:i4>
      </vt:variant>
      <vt:variant>
        <vt:i4>165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4718598</vt:i4>
      </vt:variant>
      <vt:variant>
        <vt:i4>162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159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3670135</vt:i4>
      </vt:variant>
      <vt:variant>
        <vt:i4>156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5439488</vt:i4>
      </vt:variant>
      <vt:variant>
        <vt:i4>153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150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1179725</vt:i4>
      </vt:variant>
      <vt:variant>
        <vt:i4>147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5570651</vt:i4>
      </vt:variant>
      <vt:variant>
        <vt:i4>144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7471144</vt:i4>
      </vt:variant>
      <vt:variant>
        <vt:i4>141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4849683</vt:i4>
      </vt:variant>
      <vt:variant>
        <vt:i4>138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6881332</vt:i4>
      </vt:variant>
      <vt:variant>
        <vt:i4>135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132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7602227</vt:i4>
      </vt:variant>
      <vt:variant>
        <vt:i4>129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327755</vt:i4>
      </vt:variant>
      <vt:variant>
        <vt:i4>126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4390993</vt:i4>
      </vt:variant>
      <vt:variant>
        <vt:i4>123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5439488</vt:i4>
      </vt:variant>
      <vt:variant>
        <vt:i4>120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117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3407979</vt:i4>
      </vt:variant>
      <vt:variant>
        <vt:i4>114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1179725</vt:i4>
      </vt:variant>
      <vt:variant>
        <vt:i4>111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4849683</vt:i4>
      </vt:variant>
      <vt:variant>
        <vt:i4>108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5570651</vt:i4>
      </vt:variant>
      <vt:variant>
        <vt:i4>105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327755</vt:i4>
      </vt:variant>
      <vt:variant>
        <vt:i4>102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6881332</vt:i4>
      </vt:variant>
      <vt:variant>
        <vt:i4>99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96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7471144</vt:i4>
      </vt:variant>
      <vt:variant>
        <vt:i4>93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7602227</vt:i4>
      </vt:variant>
      <vt:variant>
        <vt:i4>90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4718598</vt:i4>
      </vt:variant>
      <vt:variant>
        <vt:i4>87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84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7602227</vt:i4>
      </vt:variant>
      <vt:variant>
        <vt:i4>81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3670135</vt:i4>
      </vt:variant>
      <vt:variant>
        <vt:i4>78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4325443</vt:i4>
      </vt:variant>
      <vt:variant>
        <vt:i4>75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327755</vt:i4>
      </vt:variant>
      <vt:variant>
        <vt:i4>72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Översikt av Tekniskt ramverk för Svensk</dc:title>
  <dc:creator>Martin Lindström</dc:creator>
  <cp:lastModifiedBy>Martin Lindström</cp:lastModifiedBy>
  <cp:revision>172</cp:revision>
  <cp:lastPrinted>2015-10-05T20:04:00Z</cp:lastPrinted>
  <dcterms:created xsi:type="dcterms:W3CDTF">2015-05-08T07:33:00Z</dcterms:created>
  <dcterms:modified xsi:type="dcterms:W3CDTF">2016-06-28T19:33:00Z</dcterms:modified>
</cp:coreProperties>
</file>